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03BB" w14:textId="77777777" w:rsidR="00BB1EBE" w:rsidRDefault="00BB1EBE">
      <w:bookmarkStart w:id="0" w:name="_GoBack"/>
      <w:bookmarkEnd w:id="0"/>
      <w:r>
        <w:t xml:space="preserve">We will create a system that provides its users with demerit and detention information at a per-school level.  This system will allow its users (student, parents, teachers, &amp; administrators) to see a wealth of easily accessible information, which provides obvious benefits over the traditional manual pen and paper logs utilized in many schools today.  </w:t>
      </w:r>
    </w:p>
    <w:p w14:paraId="56210E86" w14:textId="77777777" w:rsidR="00BB1EBE" w:rsidRDefault="00BB1EBE" w:rsidP="00BB1EBE">
      <w:r>
        <w:t xml:space="preserve">This system will easily provide important information for student, parent, teacher, and administrator user groups.  The students will login with their Student ID and a password, while the parents can login from home using their own User ID and passwords.  </w:t>
      </w:r>
    </w:p>
    <w:p w14:paraId="4D37129B" w14:textId="77777777" w:rsidR="00BB1EBE" w:rsidRDefault="00BB1EBE" w:rsidP="00BB1EBE">
      <w:r>
        <w:t>Students and parents can only view information from the system, while teachers can log demerits, or edit a de</w:t>
      </w:r>
      <w:r w:rsidR="00C81DA9">
        <w:t>merit (within a determined period</w:t>
      </w:r>
      <w:r>
        <w:t>)</w:t>
      </w:r>
      <w:r w:rsidR="00C81DA9">
        <w:t xml:space="preserve">.  Administrators can access and edit all available data.  This system also gives parents and students a chance to respond to a demerit, so they are able to understand fully the situation surrounding the assignment of the demerit.  </w:t>
      </w:r>
    </w:p>
    <w:p w14:paraId="54D19BAD" w14:textId="77777777" w:rsidR="00C81DA9" w:rsidRDefault="00C81DA9" w:rsidP="00BB1EBE">
      <w:r>
        <w:t>Students are able to view:</w:t>
      </w:r>
    </w:p>
    <w:p w14:paraId="084E0DBF" w14:textId="77777777" w:rsidR="00C81DA9" w:rsidRDefault="00C81DA9" w:rsidP="00C81DA9">
      <w:pPr>
        <w:pStyle w:val="ListParagraph"/>
        <w:numPr>
          <w:ilvl w:val="0"/>
          <w:numId w:val="1"/>
        </w:numPr>
      </w:pPr>
      <w:r>
        <w:t>What teacher assigned the demerit</w:t>
      </w:r>
    </w:p>
    <w:p w14:paraId="35722052" w14:textId="77777777" w:rsidR="00C81DA9" w:rsidRDefault="00C81DA9" w:rsidP="00C81DA9">
      <w:pPr>
        <w:pStyle w:val="ListParagraph"/>
        <w:numPr>
          <w:ilvl w:val="0"/>
          <w:numId w:val="1"/>
        </w:numPr>
      </w:pPr>
      <w:r>
        <w:t>When the demerit was issued</w:t>
      </w:r>
    </w:p>
    <w:p w14:paraId="764EABA6" w14:textId="77777777" w:rsidR="00C81DA9" w:rsidRDefault="00C81DA9" w:rsidP="00C81DA9">
      <w:pPr>
        <w:pStyle w:val="ListParagraph"/>
        <w:numPr>
          <w:ilvl w:val="0"/>
          <w:numId w:val="1"/>
        </w:numPr>
      </w:pPr>
      <w:r>
        <w:t>When the detention associated with a demerit is to be served</w:t>
      </w:r>
    </w:p>
    <w:p w14:paraId="431BF28B" w14:textId="77777777" w:rsidR="00C81DA9" w:rsidRDefault="00C81DA9" w:rsidP="00C81DA9">
      <w:pPr>
        <w:pStyle w:val="ListParagraph"/>
        <w:numPr>
          <w:ilvl w:val="0"/>
          <w:numId w:val="1"/>
        </w:numPr>
      </w:pPr>
      <w:r>
        <w:t>Whether they have served their detentions</w:t>
      </w:r>
    </w:p>
    <w:p w14:paraId="2234A646" w14:textId="77777777" w:rsidR="00C81DA9" w:rsidRDefault="00C81DA9" w:rsidP="00C81DA9">
      <w:pPr>
        <w:pStyle w:val="ListParagraph"/>
        <w:numPr>
          <w:ilvl w:val="0"/>
          <w:numId w:val="1"/>
        </w:numPr>
      </w:pPr>
      <w:r>
        <w:t>How many demerits they currently have</w:t>
      </w:r>
    </w:p>
    <w:p w14:paraId="58DB94DC" w14:textId="77777777" w:rsidR="00C81DA9" w:rsidRDefault="00C81DA9" w:rsidP="00C81DA9">
      <w:r>
        <w:t>Some common Student questions:</w:t>
      </w:r>
    </w:p>
    <w:p w14:paraId="7AEA960F" w14:textId="77777777" w:rsidR="00C81DA9" w:rsidRDefault="00C81DA9" w:rsidP="00C81DA9">
      <w:pPr>
        <w:pStyle w:val="ListParagraph"/>
        <w:numPr>
          <w:ilvl w:val="0"/>
          <w:numId w:val="2"/>
        </w:numPr>
      </w:pPr>
      <w:r>
        <w:t>Do I have a detention?</w:t>
      </w:r>
    </w:p>
    <w:p w14:paraId="148BAAFF" w14:textId="77777777" w:rsidR="00C81DA9" w:rsidRDefault="00C81DA9" w:rsidP="00C81DA9">
      <w:pPr>
        <w:pStyle w:val="ListParagraph"/>
        <w:numPr>
          <w:ilvl w:val="0"/>
          <w:numId w:val="2"/>
        </w:numPr>
      </w:pPr>
      <w:r>
        <w:t>When do I have detention?</w:t>
      </w:r>
    </w:p>
    <w:p w14:paraId="4D2BC18B" w14:textId="77777777" w:rsidR="00C81DA9" w:rsidRDefault="00C81DA9" w:rsidP="00C81DA9">
      <w:pPr>
        <w:pStyle w:val="ListParagraph"/>
        <w:numPr>
          <w:ilvl w:val="0"/>
          <w:numId w:val="2"/>
        </w:numPr>
      </w:pPr>
      <w:r>
        <w:t>What is the reason for my detention?  (What demerit is associated with the detention?)</w:t>
      </w:r>
    </w:p>
    <w:p w14:paraId="22ACC139" w14:textId="77777777" w:rsidR="00DA0DC7" w:rsidRDefault="00DA0DC7" w:rsidP="00C81DA9"/>
    <w:p w14:paraId="587D655F" w14:textId="77777777" w:rsidR="00C81DA9" w:rsidRDefault="00C81DA9" w:rsidP="00C81DA9">
      <w:r>
        <w:t>Parents can view:</w:t>
      </w:r>
    </w:p>
    <w:p w14:paraId="5DA6DA28" w14:textId="77777777" w:rsidR="00C81DA9" w:rsidRDefault="00C81DA9" w:rsidP="00C81DA9">
      <w:pPr>
        <w:pStyle w:val="ListParagraph"/>
        <w:numPr>
          <w:ilvl w:val="0"/>
          <w:numId w:val="3"/>
        </w:numPr>
      </w:pPr>
      <w:r>
        <w:t>What teacher assigned the demerit</w:t>
      </w:r>
    </w:p>
    <w:p w14:paraId="650C18E8" w14:textId="77777777" w:rsidR="00C81DA9" w:rsidRDefault="00C81DA9" w:rsidP="00C81DA9">
      <w:pPr>
        <w:pStyle w:val="ListParagraph"/>
        <w:numPr>
          <w:ilvl w:val="0"/>
          <w:numId w:val="3"/>
        </w:numPr>
      </w:pPr>
      <w:r>
        <w:t>How many demerits their child has</w:t>
      </w:r>
    </w:p>
    <w:p w14:paraId="1C245719" w14:textId="77777777" w:rsidR="00C81DA9" w:rsidRDefault="00C81DA9" w:rsidP="00C81DA9">
      <w:pPr>
        <w:pStyle w:val="ListParagraph"/>
        <w:numPr>
          <w:ilvl w:val="0"/>
          <w:numId w:val="3"/>
        </w:numPr>
      </w:pPr>
      <w:r>
        <w:t>Why the demerit was issued</w:t>
      </w:r>
    </w:p>
    <w:p w14:paraId="392E1341" w14:textId="77777777" w:rsidR="00C81DA9" w:rsidRDefault="00C81DA9" w:rsidP="00C81DA9">
      <w:r>
        <w:t>Common Parent questions include:</w:t>
      </w:r>
    </w:p>
    <w:p w14:paraId="37A56ECB" w14:textId="77777777" w:rsidR="00C81DA9" w:rsidRDefault="00C81DA9" w:rsidP="00C81DA9">
      <w:pPr>
        <w:pStyle w:val="ListParagraph"/>
        <w:numPr>
          <w:ilvl w:val="0"/>
          <w:numId w:val="4"/>
        </w:numPr>
      </w:pPr>
      <w:r>
        <w:t>Does my child have detention?</w:t>
      </w:r>
    </w:p>
    <w:p w14:paraId="609834D7" w14:textId="77777777" w:rsidR="00C81DA9" w:rsidRDefault="00C81DA9" w:rsidP="00C81DA9">
      <w:pPr>
        <w:pStyle w:val="ListParagraph"/>
        <w:numPr>
          <w:ilvl w:val="0"/>
          <w:numId w:val="4"/>
        </w:numPr>
      </w:pPr>
      <w:r>
        <w:t>Why does my child have detention?</w:t>
      </w:r>
    </w:p>
    <w:p w14:paraId="4A3006CE" w14:textId="77777777" w:rsidR="00DA0DC7" w:rsidRDefault="00DA0DC7" w:rsidP="00C81DA9"/>
    <w:p w14:paraId="2F81D97D" w14:textId="77777777" w:rsidR="00C81DA9" w:rsidRDefault="00DA0DC7" w:rsidP="00C81DA9">
      <w:r>
        <w:t>Teachers can view:</w:t>
      </w:r>
    </w:p>
    <w:p w14:paraId="23816348" w14:textId="77777777" w:rsidR="00DA0DC7" w:rsidRDefault="00DA0DC7" w:rsidP="00DA0DC7">
      <w:pPr>
        <w:pStyle w:val="ListParagraph"/>
        <w:numPr>
          <w:ilvl w:val="0"/>
          <w:numId w:val="5"/>
        </w:numPr>
      </w:pPr>
      <w:r>
        <w:t>What students have demerits</w:t>
      </w:r>
    </w:p>
    <w:p w14:paraId="35CA96F3" w14:textId="77777777" w:rsidR="00DA0DC7" w:rsidRDefault="00DA0DC7" w:rsidP="00DA0DC7">
      <w:pPr>
        <w:pStyle w:val="ListParagraph"/>
        <w:numPr>
          <w:ilvl w:val="0"/>
          <w:numId w:val="5"/>
        </w:numPr>
      </w:pPr>
      <w:r>
        <w:lastRenderedPageBreak/>
        <w:t>For what reason the demerit was issued, by category</w:t>
      </w:r>
    </w:p>
    <w:p w14:paraId="380DC14B" w14:textId="77777777" w:rsidR="00DA0DC7" w:rsidRDefault="00DA0DC7" w:rsidP="00DA0DC7">
      <w:pPr>
        <w:pStyle w:val="ListParagraph"/>
        <w:numPr>
          <w:ilvl w:val="0"/>
          <w:numId w:val="5"/>
        </w:numPr>
      </w:pPr>
      <w:r>
        <w:t>When a demerit was issued</w:t>
      </w:r>
    </w:p>
    <w:p w14:paraId="02BD2BFF" w14:textId="77777777" w:rsidR="00DA0DC7" w:rsidRDefault="00DA0DC7" w:rsidP="00DA0DC7">
      <w:pPr>
        <w:pStyle w:val="ListParagraph"/>
        <w:numPr>
          <w:ilvl w:val="0"/>
          <w:numId w:val="5"/>
        </w:numPr>
      </w:pPr>
      <w:r>
        <w:t>If the student has served their detentions</w:t>
      </w:r>
    </w:p>
    <w:p w14:paraId="2E4D8FA2" w14:textId="77777777" w:rsidR="00DA0DC7" w:rsidRDefault="00DA0DC7" w:rsidP="00DA0DC7">
      <w:pPr>
        <w:pStyle w:val="ListParagraph"/>
        <w:numPr>
          <w:ilvl w:val="0"/>
          <w:numId w:val="5"/>
        </w:numPr>
      </w:pPr>
      <w:r>
        <w:t>How many detentions have been assigned to each student</w:t>
      </w:r>
    </w:p>
    <w:p w14:paraId="708C03F5" w14:textId="77777777" w:rsidR="00DA0DC7" w:rsidRDefault="00DA0DC7" w:rsidP="00DA0DC7">
      <w:pPr>
        <w:ind w:firstLine="360"/>
      </w:pPr>
      <w:r>
        <w:t>Teachers can also edit any demerit they have issued, for a predefined amount of time.</w:t>
      </w:r>
    </w:p>
    <w:p w14:paraId="4680B122" w14:textId="77777777" w:rsidR="00DA0DC7" w:rsidRDefault="00DA0DC7" w:rsidP="00DA0DC7">
      <w:r>
        <w:t>Some common Teacher questions:</w:t>
      </w:r>
    </w:p>
    <w:p w14:paraId="52184B2E" w14:textId="77777777" w:rsidR="00DA0DC7" w:rsidRDefault="00DA0DC7" w:rsidP="00DA0DC7">
      <w:pPr>
        <w:pStyle w:val="ListParagraph"/>
        <w:numPr>
          <w:ilvl w:val="0"/>
          <w:numId w:val="6"/>
        </w:numPr>
      </w:pPr>
      <w:r>
        <w:t>Is a particular student supposed to be in detention?</w:t>
      </w:r>
    </w:p>
    <w:p w14:paraId="0908F7C9" w14:textId="77777777" w:rsidR="00DA0DC7" w:rsidRDefault="00DA0DC7" w:rsidP="00DA0DC7">
      <w:pPr>
        <w:pStyle w:val="ListParagraph"/>
        <w:numPr>
          <w:ilvl w:val="0"/>
          <w:numId w:val="6"/>
        </w:numPr>
      </w:pPr>
      <w:r>
        <w:t>Are there any pending comments on demerits I have issued?</w:t>
      </w:r>
    </w:p>
    <w:p w14:paraId="381685DA" w14:textId="77777777" w:rsidR="00DA0DC7" w:rsidRDefault="00DA0DC7" w:rsidP="00DA0DC7"/>
    <w:p w14:paraId="5319E000" w14:textId="77777777" w:rsidR="00DA0DC7" w:rsidRDefault="00DA0DC7" w:rsidP="00DA0DC7">
      <w:r>
        <w:t>Administrators have unrestricted access to all demerit information.</w:t>
      </w:r>
    </w:p>
    <w:sectPr w:rsidR="00DA0DC7" w:rsidSect="003E6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85A99" w14:textId="77777777" w:rsidR="00CD0D2F" w:rsidRDefault="00CD0D2F" w:rsidP="00BF7910">
      <w:pPr>
        <w:spacing w:after="0" w:line="240" w:lineRule="auto"/>
      </w:pPr>
      <w:r>
        <w:separator/>
      </w:r>
    </w:p>
  </w:endnote>
  <w:endnote w:type="continuationSeparator" w:id="0">
    <w:p w14:paraId="6D46C43E" w14:textId="77777777" w:rsidR="00CD0D2F" w:rsidRDefault="00CD0D2F" w:rsidP="00B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9E890" w14:textId="77777777" w:rsidR="00BF7910" w:rsidRDefault="00BF79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91FD" w14:textId="77777777" w:rsidR="00BF7910" w:rsidRDefault="002125EF" w:rsidP="002125EF">
    <w:pPr>
      <w:pStyle w:val="Footer"/>
      <w:jc w:val="right"/>
    </w:pPr>
    <w:r>
      <w:fldChar w:fldCharType="begin"/>
    </w:r>
    <w:r>
      <w:instrText xml:space="preserve"> DATE \@ "M/d/yyyy h:mm am/pm" </w:instrText>
    </w:r>
    <w:r>
      <w:fldChar w:fldCharType="separate"/>
    </w:r>
    <w:r>
      <w:rPr>
        <w:noProof/>
      </w:rPr>
      <w:t>12/26/2009 5:50 PM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F463F" w14:textId="77777777" w:rsidR="00BF7910" w:rsidRDefault="00BF79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35843" w14:textId="77777777" w:rsidR="00CD0D2F" w:rsidRDefault="00CD0D2F" w:rsidP="00BF7910">
      <w:pPr>
        <w:spacing w:after="0" w:line="240" w:lineRule="auto"/>
      </w:pPr>
      <w:r>
        <w:separator/>
      </w:r>
    </w:p>
  </w:footnote>
  <w:footnote w:type="continuationSeparator" w:id="0">
    <w:p w14:paraId="51DF1A74" w14:textId="77777777" w:rsidR="00CD0D2F" w:rsidRDefault="00CD0D2F" w:rsidP="00B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1BA80" w14:textId="77777777" w:rsidR="00BF7910" w:rsidRDefault="00BF79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9FD4" w14:textId="77777777" w:rsidR="00BF7910" w:rsidRDefault="00BF7910">
    <w:pPr>
      <w:pStyle w:val="Header"/>
    </w:pPr>
    <w:r>
      <w:t>Demerits System</w:t>
    </w:r>
    <w:r>
      <w:tab/>
    </w:r>
    <w:r>
      <w:tab/>
      <w:t>Group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C34A0" w14:textId="77777777" w:rsidR="00BF7910" w:rsidRDefault="00BF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9DA"/>
    <w:multiLevelType w:val="hybridMultilevel"/>
    <w:tmpl w:val="3E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3F7A"/>
    <w:multiLevelType w:val="hybridMultilevel"/>
    <w:tmpl w:val="FCAE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68F6"/>
    <w:multiLevelType w:val="hybridMultilevel"/>
    <w:tmpl w:val="086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C32FC"/>
    <w:multiLevelType w:val="hybridMultilevel"/>
    <w:tmpl w:val="540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11164"/>
    <w:multiLevelType w:val="hybridMultilevel"/>
    <w:tmpl w:val="6AF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3B8"/>
    <w:multiLevelType w:val="hybridMultilevel"/>
    <w:tmpl w:val="69D8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EBE"/>
    <w:rsid w:val="000B738D"/>
    <w:rsid w:val="00173308"/>
    <w:rsid w:val="002125EF"/>
    <w:rsid w:val="0023598E"/>
    <w:rsid w:val="00334DD8"/>
    <w:rsid w:val="00367598"/>
    <w:rsid w:val="003E6E5F"/>
    <w:rsid w:val="006872C0"/>
    <w:rsid w:val="006B6E93"/>
    <w:rsid w:val="006D6EA8"/>
    <w:rsid w:val="00833372"/>
    <w:rsid w:val="008A21BB"/>
    <w:rsid w:val="00954FCF"/>
    <w:rsid w:val="00AB6A08"/>
    <w:rsid w:val="00B01773"/>
    <w:rsid w:val="00B47A59"/>
    <w:rsid w:val="00BB1EBE"/>
    <w:rsid w:val="00BD4874"/>
    <w:rsid w:val="00BF7910"/>
    <w:rsid w:val="00C81DA9"/>
    <w:rsid w:val="00CD0D2F"/>
    <w:rsid w:val="00D11E1E"/>
    <w:rsid w:val="00D353B7"/>
    <w:rsid w:val="00DA0DC7"/>
    <w:rsid w:val="00E37801"/>
    <w:rsid w:val="00EF55EF"/>
    <w:rsid w:val="00F4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E6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910"/>
  </w:style>
  <w:style w:type="paragraph" w:styleId="Footer">
    <w:name w:val="footer"/>
    <w:basedOn w:val="Normal"/>
    <w:link w:val="FooterChar"/>
    <w:uiPriority w:val="99"/>
    <w:semiHidden/>
    <w:unhideWhenUsed/>
    <w:rsid w:val="00B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910"/>
  </w:style>
  <w:style w:type="paragraph" w:styleId="BalloonText">
    <w:name w:val="Balloon Text"/>
    <w:basedOn w:val="Normal"/>
    <w:link w:val="BalloonTextChar"/>
    <w:uiPriority w:val="99"/>
    <w:semiHidden/>
    <w:unhideWhenUsed/>
    <w:rsid w:val="0021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M. Melonas</dc:creator>
  <cp:lastModifiedBy>Neo M. Melonas</cp:lastModifiedBy>
  <cp:revision>3</cp:revision>
  <dcterms:created xsi:type="dcterms:W3CDTF">2009-11-12T21:11:00Z</dcterms:created>
  <dcterms:modified xsi:type="dcterms:W3CDTF">2009-12-26T22:50:00Z</dcterms:modified>
</cp:coreProperties>
</file>