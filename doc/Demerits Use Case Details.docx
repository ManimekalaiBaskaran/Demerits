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6B305" w14:textId="6E666681" w:rsidR="00580EBB" w:rsidRPr="00D0157D" w:rsidRDefault="005A0BAC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7BD" w:rsidRPr="00D0157D">
        <w:rPr>
          <w:rFonts w:ascii="Times New Roman" w:hAnsi="Times New Roman" w:cs="Times New Roman"/>
          <w:b/>
          <w:sz w:val="24"/>
          <w:szCs w:val="24"/>
        </w:rPr>
        <w:t>Demerits Use Case Details</w:t>
      </w:r>
    </w:p>
    <w:p w14:paraId="1EBE8682" w14:textId="77777777" w:rsidR="00CD0332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Validate user</w:t>
      </w:r>
    </w:p>
    <w:p w14:paraId="0E3AEBD8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Students, Administrator, Teachers</w:t>
      </w:r>
      <w:r w:rsidR="005E098B" w:rsidRPr="00D0157D">
        <w:rPr>
          <w:rFonts w:ascii="Times New Roman" w:hAnsi="Times New Roman" w:cs="Times New Roman"/>
          <w:b/>
          <w:sz w:val="24"/>
          <w:szCs w:val="24"/>
        </w:rPr>
        <w:t>, IT Administrator</w:t>
      </w:r>
      <w:r w:rsidR="008E604C" w:rsidRPr="00D0157D">
        <w:rPr>
          <w:rFonts w:ascii="Times New Roman" w:hAnsi="Times New Roman" w:cs="Times New Roman"/>
          <w:b/>
          <w:sz w:val="24"/>
          <w:szCs w:val="24"/>
        </w:rPr>
        <w:t>, Parent</w:t>
      </w:r>
    </w:p>
    <w:p w14:paraId="057673F2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2C4AC06A" w14:textId="77777777" w:rsidR="00CD0332" w:rsidRPr="00D0157D" w:rsidRDefault="00CD0332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 xml:space="preserve">Normal flow of events: </w:t>
      </w:r>
    </w:p>
    <w:p w14:paraId="4AC47082" w14:textId="6476D0F6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User starts the case by navigating to the</w:t>
      </w:r>
      <w:r w:rsidR="00601475">
        <w:rPr>
          <w:rFonts w:ascii="Times New Roman" w:hAnsi="Times New Roman" w:cs="Times New Roman"/>
          <w:sz w:val="24"/>
          <w:szCs w:val="24"/>
        </w:rPr>
        <w:t xml:space="preserve"> login</w:t>
      </w:r>
      <w:r w:rsidRPr="00D0157D">
        <w:rPr>
          <w:rFonts w:ascii="Times New Roman" w:hAnsi="Times New Roman" w:cs="Times New Roman"/>
          <w:sz w:val="24"/>
          <w:szCs w:val="24"/>
        </w:rPr>
        <w:t xml:space="preserve"> page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6D1D086F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 prompts the user for his/her username and password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DD98908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User enters username and password</w:t>
      </w:r>
      <w:r w:rsidR="005E098B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6D6AB160" w14:textId="77777777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Systems validate the entered username and password against the list of registered users.</w:t>
      </w:r>
    </w:p>
    <w:p w14:paraId="312395EE" w14:textId="524A69D8" w:rsidR="00CD0332" w:rsidRPr="00D0157D" w:rsidRDefault="00CD0332" w:rsidP="005E09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If the user is validated the user is </w:t>
      </w:r>
      <w:r w:rsidR="007401E9">
        <w:rPr>
          <w:rFonts w:ascii="Times New Roman" w:hAnsi="Times New Roman" w:cs="Times New Roman"/>
          <w:sz w:val="24"/>
          <w:szCs w:val="24"/>
        </w:rPr>
        <w:t>granted access to pages pertaining</w:t>
      </w:r>
      <w:r w:rsidRPr="00D0157D">
        <w:rPr>
          <w:rFonts w:ascii="Times New Roman" w:hAnsi="Times New Roman" w:cs="Times New Roman"/>
          <w:sz w:val="24"/>
          <w:szCs w:val="24"/>
        </w:rPr>
        <w:t xml:space="preserve"> to his/her </w:t>
      </w:r>
      <w:r w:rsidR="006655DF">
        <w:rPr>
          <w:rFonts w:ascii="Times New Roman" w:hAnsi="Times New Roman" w:cs="Times New Roman"/>
          <w:sz w:val="24"/>
          <w:szCs w:val="24"/>
        </w:rPr>
        <w:t>user</w:t>
      </w:r>
      <w:r w:rsidRPr="00D0157D">
        <w:rPr>
          <w:rFonts w:ascii="Times New Roman" w:hAnsi="Times New Roman" w:cs="Times New Roman"/>
          <w:sz w:val="24"/>
          <w:szCs w:val="24"/>
        </w:rPr>
        <w:t xml:space="preserve"> role (Student, Teacher, Administ</w:t>
      </w:r>
      <w:r w:rsidR="005E098B" w:rsidRPr="00D0157D">
        <w:rPr>
          <w:rFonts w:ascii="Times New Roman" w:hAnsi="Times New Roman" w:cs="Times New Roman"/>
          <w:sz w:val="24"/>
          <w:szCs w:val="24"/>
        </w:rPr>
        <w:t>rator</w:t>
      </w:r>
      <w:r w:rsidR="00367A13">
        <w:rPr>
          <w:rFonts w:ascii="Times New Roman" w:hAnsi="Times New Roman" w:cs="Times New Roman"/>
          <w:sz w:val="24"/>
          <w:szCs w:val="24"/>
        </w:rPr>
        <w:t>, Parent</w:t>
      </w:r>
      <w:r w:rsidR="005E098B" w:rsidRPr="00D0157D">
        <w:rPr>
          <w:rFonts w:ascii="Times New Roman" w:hAnsi="Times New Roman" w:cs="Times New Roman"/>
          <w:sz w:val="24"/>
          <w:szCs w:val="24"/>
        </w:rPr>
        <w:t>).</w:t>
      </w:r>
    </w:p>
    <w:p w14:paraId="3D3B8E39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30CBF47A" w14:textId="77777777" w:rsidR="005E098B" w:rsidRPr="00D0157D" w:rsidRDefault="005E098B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4a. if the user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 xml:space="preserve"> provide both username and password the system provides a message stating to provide both required fields. </w:t>
      </w:r>
    </w:p>
    <w:p w14:paraId="04221FA8" w14:textId="2E96F38B" w:rsidR="005E098B" w:rsidRPr="00D0157D" w:rsidRDefault="005E098B" w:rsidP="00AB1A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5a. if user </w:t>
      </w:r>
      <w:proofErr w:type="gramStart"/>
      <w:r w:rsidRPr="00D0157D">
        <w:rPr>
          <w:rFonts w:ascii="Times New Roman" w:hAnsi="Times New Roman" w:cs="Times New Roman"/>
          <w:sz w:val="24"/>
          <w:szCs w:val="24"/>
        </w:rPr>
        <w:t>is not validated</w:t>
      </w:r>
      <w:proofErr w:type="gramEnd"/>
      <w:r w:rsidRPr="00D0157D">
        <w:rPr>
          <w:rFonts w:ascii="Times New Roman" w:hAnsi="Times New Roman" w:cs="Times New Roman"/>
          <w:sz w:val="24"/>
          <w:szCs w:val="24"/>
        </w:rPr>
        <w:t xml:space="preserve">, the system provides a message stating error in username or password. System will prompt the user to re-enter username and password. </w:t>
      </w:r>
    </w:p>
    <w:p w14:paraId="2C251FE9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60A1C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Log a Demerit</w:t>
      </w:r>
    </w:p>
    <w:p w14:paraId="44FE8D31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Teachers</w:t>
      </w:r>
    </w:p>
    <w:p w14:paraId="747B7367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3F07381F" w14:textId="77777777" w:rsidR="005E098B" w:rsidRPr="00D0157D" w:rsidRDefault="005E098B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1300C0ED" w14:textId="72527F52" w:rsidR="005E098B" w:rsidRPr="00D0157D" w:rsidRDefault="00977E62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T</w:t>
      </w:r>
      <w:r w:rsidR="005E098B" w:rsidRPr="00D0157D">
        <w:rPr>
          <w:rFonts w:ascii="Times New Roman" w:hAnsi="Times New Roman" w:cs="Times New Roman"/>
          <w:sz w:val="24"/>
          <w:szCs w:val="24"/>
        </w:rPr>
        <w:t>eacher starts the use case by selecting “Log a Demerit”</w:t>
      </w:r>
      <w:r w:rsidR="00AB1AF0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1EF5F866" w14:textId="391A451A" w:rsidR="005E098B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 prompts </w:t>
      </w:r>
      <w:r w:rsidR="00977E62">
        <w:rPr>
          <w:rFonts w:ascii="Times New Roman" w:hAnsi="Times New Roman" w:cs="Times New Roman"/>
          <w:sz w:val="24"/>
          <w:szCs w:val="24"/>
        </w:rPr>
        <w:t>T</w:t>
      </w:r>
      <w:r w:rsidRPr="00D0157D">
        <w:rPr>
          <w:rFonts w:ascii="Times New Roman" w:hAnsi="Times New Roman" w:cs="Times New Roman"/>
          <w:sz w:val="24"/>
          <w:szCs w:val="24"/>
        </w:rPr>
        <w:t xml:space="preserve">eacher to provide </w:t>
      </w:r>
      <w:r w:rsidR="00977E62">
        <w:rPr>
          <w:rFonts w:ascii="Times New Roman" w:hAnsi="Times New Roman" w:cs="Times New Roman"/>
          <w:sz w:val="24"/>
          <w:szCs w:val="24"/>
        </w:rPr>
        <w:t>student</w:t>
      </w:r>
      <w:r w:rsidRPr="00D0157D">
        <w:rPr>
          <w:rFonts w:ascii="Times New Roman" w:hAnsi="Times New Roman" w:cs="Times New Roman"/>
          <w:sz w:val="24"/>
          <w:szCs w:val="24"/>
        </w:rPr>
        <w:t>Name and Class.</w:t>
      </w:r>
    </w:p>
    <w:p w14:paraId="5D4732A6" w14:textId="56EDAEC1" w:rsidR="008E604C" w:rsidRPr="00D0157D" w:rsidRDefault="00977E62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provides a student</w:t>
      </w:r>
      <w:r w:rsidR="008E604C" w:rsidRPr="00D0157D">
        <w:rPr>
          <w:rFonts w:ascii="Times New Roman" w:hAnsi="Times New Roman" w:cs="Times New Roman"/>
          <w:sz w:val="24"/>
          <w:szCs w:val="24"/>
        </w:rPr>
        <w:t>Name and Class</w:t>
      </w:r>
    </w:p>
    <w:p w14:paraId="0F6F0318" w14:textId="345693B0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 provides teacher with a drop down </w:t>
      </w:r>
      <w:r w:rsidR="00F82ABC">
        <w:rPr>
          <w:rFonts w:ascii="Times New Roman" w:hAnsi="Times New Roman" w:cs="Times New Roman"/>
          <w:sz w:val="24"/>
          <w:szCs w:val="24"/>
        </w:rPr>
        <w:t>list</w:t>
      </w:r>
      <w:r w:rsidRPr="00D0157D">
        <w:rPr>
          <w:rFonts w:ascii="Times New Roman" w:hAnsi="Times New Roman" w:cs="Times New Roman"/>
          <w:sz w:val="24"/>
          <w:szCs w:val="24"/>
        </w:rPr>
        <w:t xml:space="preserve"> to select </w:t>
      </w:r>
      <w:r w:rsidR="00F82ABC">
        <w:rPr>
          <w:rFonts w:ascii="Times New Roman" w:hAnsi="Times New Roman" w:cs="Times New Roman"/>
          <w:sz w:val="24"/>
          <w:szCs w:val="24"/>
        </w:rPr>
        <w:t>De</w:t>
      </w:r>
      <w:r w:rsidRPr="00D0157D">
        <w:rPr>
          <w:rFonts w:ascii="Times New Roman" w:hAnsi="Times New Roman" w:cs="Times New Roman"/>
          <w:sz w:val="24"/>
          <w:szCs w:val="24"/>
        </w:rPr>
        <w:t>merit from</w:t>
      </w:r>
      <w:r w:rsidR="00F82ABC">
        <w:rPr>
          <w:rFonts w:ascii="Times New Roman" w:hAnsi="Times New Roman" w:cs="Times New Roman"/>
          <w:sz w:val="24"/>
          <w:szCs w:val="24"/>
        </w:rPr>
        <w:t xml:space="preserve"> (allowing for multiple selection through Ctrl</w:t>
      </w:r>
      <w:r w:rsidR="00D24F08">
        <w:rPr>
          <w:rFonts w:ascii="Times New Roman" w:hAnsi="Times New Roman" w:cs="Times New Roman"/>
          <w:sz w:val="24"/>
          <w:szCs w:val="24"/>
        </w:rPr>
        <w:t xml:space="preserve"> </w:t>
      </w:r>
      <w:r w:rsidR="00F82ABC">
        <w:rPr>
          <w:rFonts w:ascii="Times New Roman" w:hAnsi="Times New Roman" w:cs="Times New Roman"/>
          <w:sz w:val="24"/>
          <w:szCs w:val="24"/>
        </w:rPr>
        <w:t>+</w:t>
      </w:r>
      <w:r w:rsidR="00D24F08">
        <w:rPr>
          <w:rFonts w:ascii="Times New Roman" w:hAnsi="Times New Roman" w:cs="Times New Roman"/>
          <w:sz w:val="24"/>
          <w:szCs w:val="24"/>
        </w:rPr>
        <w:t xml:space="preserve"> </w:t>
      </w:r>
      <w:r w:rsidR="00F82ABC">
        <w:rPr>
          <w:rFonts w:ascii="Times New Roman" w:hAnsi="Times New Roman" w:cs="Times New Roman"/>
          <w:sz w:val="24"/>
          <w:szCs w:val="24"/>
        </w:rPr>
        <w:t>Click)</w:t>
      </w:r>
      <w:r w:rsidRPr="00D0157D">
        <w:rPr>
          <w:rFonts w:ascii="Times New Roman" w:hAnsi="Times New Roman" w:cs="Times New Roman"/>
          <w:sz w:val="24"/>
          <w:szCs w:val="24"/>
        </w:rPr>
        <w:t>, and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a calendar </w:t>
      </w:r>
      <w:r w:rsidR="00F82ABC">
        <w:rPr>
          <w:rFonts w:ascii="Times New Roman" w:hAnsi="Times New Roman" w:cs="Times New Roman"/>
          <w:sz w:val="24"/>
          <w:szCs w:val="24"/>
        </w:rPr>
        <w:t xml:space="preserve">object 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to log </w:t>
      </w:r>
      <w:r w:rsidRPr="00D0157D">
        <w:rPr>
          <w:rFonts w:ascii="Times New Roman" w:hAnsi="Times New Roman" w:cs="Times New Roman"/>
          <w:sz w:val="24"/>
          <w:szCs w:val="24"/>
        </w:rPr>
        <w:t xml:space="preserve">the </w:t>
      </w:r>
      <w:r w:rsidR="00F82ABC">
        <w:rPr>
          <w:rFonts w:ascii="Times New Roman" w:hAnsi="Times New Roman" w:cs="Times New Roman"/>
          <w:sz w:val="24"/>
          <w:szCs w:val="24"/>
        </w:rPr>
        <w:t xml:space="preserve">date &amp; </w:t>
      </w:r>
      <w:r w:rsidRPr="00D0157D">
        <w:rPr>
          <w:rFonts w:ascii="Times New Roman" w:hAnsi="Times New Roman" w:cs="Times New Roman"/>
          <w:sz w:val="24"/>
          <w:szCs w:val="24"/>
        </w:rPr>
        <w:t>time of given demerit.</w:t>
      </w:r>
    </w:p>
    <w:p w14:paraId="30D65BB4" w14:textId="77777777" w:rsidR="008E604C" w:rsidRPr="00D0157D" w:rsidRDefault="008E604C" w:rsidP="005E098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Teacher selects demerit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from drop down menu and selects the date from given calendar.   </w:t>
      </w:r>
    </w:p>
    <w:p w14:paraId="2A88D3C5" w14:textId="77777777" w:rsidR="008E604C" w:rsidRPr="00D0157D" w:rsidRDefault="008E604C" w:rsidP="008E604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30FC10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1842E74E" w14:textId="03F0BE5B" w:rsidR="008E604C" w:rsidRPr="00D0157D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 4</w:t>
      </w:r>
      <w:r w:rsidR="008E604C" w:rsidRPr="00D0157D">
        <w:rPr>
          <w:rFonts w:ascii="Times New Roman" w:hAnsi="Times New Roman" w:cs="Times New Roman"/>
          <w:sz w:val="24"/>
          <w:szCs w:val="24"/>
        </w:rPr>
        <w:t>a. if no demerits meet</w:t>
      </w:r>
      <w:r w:rsidR="007277F1">
        <w:rPr>
          <w:rFonts w:ascii="Times New Roman" w:hAnsi="Times New Roman" w:cs="Times New Roman"/>
          <w:sz w:val="24"/>
          <w:szCs w:val="24"/>
        </w:rPr>
        <w:t>s</w:t>
      </w:r>
      <w:r w:rsidR="00977E62">
        <w:rPr>
          <w:rFonts w:ascii="Times New Roman" w:hAnsi="Times New Roman" w:cs="Times New Roman"/>
          <w:sz w:val="24"/>
          <w:szCs w:val="24"/>
        </w:rPr>
        <w:t xml:space="preserve"> the T</w:t>
      </w:r>
      <w:r w:rsidR="008E604C" w:rsidRPr="00D0157D">
        <w:rPr>
          <w:rFonts w:ascii="Times New Roman" w:hAnsi="Times New Roman" w:cs="Times New Roman"/>
          <w:sz w:val="24"/>
          <w:szCs w:val="24"/>
        </w:rPr>
        <w:t>eacher</w:t>
      </w:r>
      <w:r w:rsidR="00977E62">
        <w:rPr>
          <w:rFonts w:ascii="Times New Roman" w:hAnsi="Times New Roman" w:cs="Times New Roman"/>
          <w:sz w:val="24"/>
          <w:szCs w:val="24"/>
        </w:rPr>
        <w:t>’s</w:t>
      </w:r>
      <w:r w:rsidR="008E604C" w:rsidRPr="00D0157D">
        <w:rPr>
          <w:rFonts w:ascii="Times New Roman" w:hAnsi="Times New Roman" w:cs="Times New Roman"/>
          <w:sz w:val="24"/>
          <w:szCs w:val="24"/>
        </w:rPr>
        <w:t xml:space="preserve"> request</w:t>
      </w:r>
      <w:r w:rsidR="007277F1">
        <w:rPr>
          <w:rFonts w:ascii="Times New Roman" w:hAnsi="Times New Roman" w:cs="Times New Roman"/>
          <w:sz w:val="24"/>
          <w:szCs w:val="24"/>
        </w:rPr>
        <w:t>,</w:t>
      </w:r>
      <w:r w:rsidR="008E604C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7277F1">
        <w:rPr>
          <w:rFonts w:ascii="Times New Roman" w:hAnsi="Times New Roman" w:cs="Times New Roman"/>
          <w:sz w:val="24"/>
          <w:szCs w:val="24"/>
        </w:rPr>
        <w:t>T</w:t>
      </w:r>
      <w:r w:rsidR="008E604C" w:rsidRPr="00D0157D">
        <w:rPr>
          <w:rFonts w:ascii="Times New Roman" w:hAnsi="Times New Roman" w:cs="Times New Roman"/>
          <w:sz w:val="24"/>
          <w:szCs w:val="24"/>
        </w:rPr>
        <w:t xml:space="preserve">eacher selects </w:t>
      </w:r>
      <w:r w:rsidR="007277F1">
        <w:rPr>
          <w:rFonts w:ascii="Times New Roman" w:hAnsi="Times New Roman" w:cs="Times New Roman"/>
          <w:sz w:val="24"/>
          <w:szCs w:val="24"/>
        </w:rPr>
        <w:t xml:space="preserve">“Other” </w:t>
      </w:r>
      <w:r w:rsidR="008E604C" w:rsidRPr="00D0157D">
        <w:rPr>
          <w:rFonts w:ascii="Times New Roman" w:hAnsi="Times New Roman" w:cs="Times New Roman"/>
          <w:sz w:val="24"/>
          <w:szCs w:val="24"/>
        </w:rPr>
        <w:t>and provides name of demerit in the space</w:t>
      </w:r>
      <w:r w:rsidR="00977E62" w:rsidRPr="00977E62">
        <w:rPr>
          <w:rFonts w:ascii="Times New Roman" w:hAnsi="Times New Roman" w:cs="Times New Roman"/>
          <w:sz w:val="24"/>
          <w:szCs w:val="24"/>
        </w:rPr>
        <w:t xml:space="preserve"> </w:t>
      </w:r>
      <w:r w:rsidR="00977E62" w:rsidRPr="00D0157D">
        <w:rPr>
          <w:rFonts w:ascii="Times New Roman" w:hAnsi="Times New Roman" w:cs="Times New Roman"/>
          <w:sz w:val="24"/>
          <w:szCs w:val="24"/>
        </w:rPr>
        <w:t>provided</w:t>
      </w:r>
      <w:r w:rsidR="008E604C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59B0479E" w14:textId="646D0492" w:rsidR="005E2483" w:rsidRPr="00D0157D" w:rsidRDefault="005E2483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lastRenderedPageBreak/>
        <w:t xml:space="preserve">       5a</w:t>
      </w:r>
      <w:r w:rsidR="00977E62" w:rsidRPr="00D0157D">
        <w:rPr>
          <w:rFonts w:ascii="Times New Roman" w:hAnsi="Times New Roman" w:cs="Times New Roman"/>
          <w:sz w:val="24"/>
          <w:szCs w:val="24"/>
        </w:rPr>
        <w:t xml:space="preserve">. </w:t>
      </w:r>
      <w:r w:rsidR="00977E62">
        <w:rPr>
          <w:rFonts w:ascii="Times New Roman" w:hAnsi="Times New Roman" w:cs="Times New Roman"/>
          <w:sz w:val="24"/>
          <w:szCs w:val="24"/>
        </w:rPr>
        <w:t>if</w:t>
      </w:r>
      <w:r w:rsidRPr="00D0157D">
        <w:rPr>
          <w:rFonts w:ascii="Times New Roman" w:hAnsi="Times New Roman" w:cs="Times New Roman"/>
          <w:sz w:val="24"/>
          <w:szCs w:val="24"/>
        </w:rPr>
        <w:t xml:space="preserve"> time </w:t>
      </w:r>
      <w:r w:rsidR="00977E62">
        <w:rPr>
          <w:rFonts w:ascii="Times New Roman" w:hAnsi="Times New Roman" w:cs="Times New Roman"/>
          <w:sz w:val="24"/>
          <w:szCs w:val="24"/>
        </w:rPr>
        <w:t xml:space="preserve">or type </w:t>
      </w:r>
      <w:r w:rsidRPr="00D0157D">
        <w:rPr>
          <w:rFonts w:ascii="Times New Roman" w:hAnsi="Times New Roman" w:cs="Times New Roman"/>
          <w:sz w:val="24"/>
          <w:szCs w:val="24"/>
        </w:rPr>
        <w:t xml:space="preserve">of demerit is not selected an error pops up stating </w:t>
      </w:r>
      <w:r w:rsidR="00977E62">
        <w:rPr>
          <w:rFonts w:ascii="Times New Roman" w:hAnsi="Times New Roman" w:cs="Times New Roman"/>
          <w:sz w:val="24"/>
          <w:szCs w:val="24"/>
        </w:rPr>
        <w:t>“P</w:t>
      </w:r>
      <w:r w:rsidRPr="00D0157D">
        <w:rPr>
          <w:rFonts w:ascii="Times New Roman" w:hAnsi="Times New Roman" w:cs="Times New Roman"/>
          <w:sz w:val="24"/>
          <w:szCs w:val="24"/>
        </w:rPr>
        <w:t xml:space="preserve">lease </w:t>
      </w:r>
      <w:r w:rsidR="00977E62">
        <w:rPr>
          <w:rFonts w:ascii="Times New Roman" w:hAnsi="Times New Roman" w:cs="Times New Roman"/>
          <w:sz w:val="24"/>
          <w:szCs w:val="24"/>
        </w:rPr>
        <w:t>Fi</w:t>
      </w:r>
      <w:r w:rsidRPr="00D0157D">
        <w:rPr>
          <w:rFonts w:ascii="Times New Roman" w:hAnsi="Times New Roman" w:cs="Times New Roman"/>
          <w:sz w:val="24"/>
          <w:szCs w:val="24"/>
        </w:rPr>
        <w:t xml:space="preserve">ll </w:t>
      </w:r>
      <w:r w:rsidR="00977E62">
        <w:rPr>
          <w:rFonts w:ascii="Times New Roman" w:hAnsi="Times New Roman" w:cs="Times New Roman"/>
          <w:sz w:val="24"/>
          <w:szCs w:val="24"/>
        </w:rPr>
        <w:t>A</w:t>
      </w:r>
      <w:r w:rsidRPr="00D0157D">
        <w:rPr>
          <w:rFonts w:ascii="Times New Roman" w:hAnsi="Times New Roman" w:cs="Times New Roman"/>
          <w:sz w:val="24"/>
          <w:szCs w:val="24"/>
        </w:rPr>
        <w:t xml:space="preserve">ll </w:t>
      </w:r>
      <w:r w:rsidR="00977E62">
        <w:rPr>
          <w:rFonts w:ascii="Times New Roman" w:hAnsi="Times New Roman" w:cs="Times New Roman"/>
          <w:sz w:val="24"/>
          <w:szCs w:val="24"/>
        </w:rPr>
        <w:t>R</w:t>
      </w:r>
      <w:r w:rsidRPr="00D0157D">
        <w:rPr>
          <w:rFonts w:ascii="Times New Roman" w:hAnsi="Times New Roman" w:cs="Times New Roman"/>
          <w:sz w:val="24"/>
          <w:szCs w:val="24"/>
        </w:rPr>
        <w:t xml:space="preserve">equired </w:t>
      </w:r>
      <w:r w:rsidR="00977E62">
        <w:rPr>
          <w:rFonts w:ascii="Times New Roman" w:hAnsi="Times New Roman" w:cs="Times New Roman"/>
          <w:sz w:val="24"/>
          <w:szCs w:val="24"/>
        </w:rPr>
        <w:t>F</w:t>
      </w:r>
      <w:r w:rsidRPr="00D0157D">
        <w:rPr>
          <w:rFonts w:ascii="Times New Roman" w:hAnsi="Times New Roman" w:cs="Times New Roman"/>
          <w:sz w:val="24"/>
          <w:szCs w:val="24"/>
        </w:rPr>
        <w:t>ields</w:t>
      </w:r>
      <w:r w:rsidR="00977E62">
        <w:rPr>
          <w:rFonts w:ascii="Times New Roman" w:hAnsi="Times New Roman" w:cs="Times New Roman"/>
          <w:sz w:val="24"/>
          <w:szCs w:val="24"/>
        </w:rPr>
        <w:t>.”</w:t>
      </w:r>
      <w:r w:rsidRPr="00D0157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B85FA6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3A48AE" w14:textId="77777777" w:rsidR="008E604C" w:rsidRPr="00D0157D" w:rsidRDefault="00CF4C98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Search</w:t>
      </w:r>
      <w:r w:rsidR="008E604C" w:rsidRPr="00D0157D">
        <w:rPr>
          <w:rFonts w:ascii="Times New Roman" w:hAnsi="Times New Roman" w:cs="Times New Roman"/>
          <w:b/>
          <w:sz w:val="24"/>
          <w:szCs w:val="24"/>
        </w:rPr>
        <w:t xml:space="preserve"> a Demerit</w:t>
      </w:r>
    </w:p>
    <w:p w14:paraId="4D033232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Student, Parent</w:t>
      </w:r>
    </w:p>
    <w:p w14:paraId="0EA99317" w14:textId="77777777" w:rsidR="008E604C" w:rsidRPr="00D0157D" w:rsidRDefault="008E604C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Priority: High</w:t>
      </w:r>
    </w:p>
    <w:p w14:paraId="1A7C948D" w14:textId="77777777" w:rsidR="008E604C" w:rsidRPr="00D0157D" w:rsidRDefault="002445F1" w:rsidP="008E604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385BABBB" w14:textId="06A0F0A6" w:rsidR="008E604C" w:rsidRPr="00D0157D" w:rsidRDefault="008E56C7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8E604C" w:rsidRPr="00D0157D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8E604C" w:rsidRPr="00D0157D">
        <w:rPr>
          <w:rFonts w:ascii="Times New Roman" w:hAnsi="Times New Roman" w:cs="Times New Roman"/>
          <w:sz w:val="24"/>
          <w:szCs w:val="24"/>
        </w:rPr>
        <w:t>Parent starts the use case by selecting “View a Demerit”</w:t>
      </w:r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2FD7FBDA" w14:textId="23817641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 prompts the </w:t>
      </w:r>
      <w:r w:rsidR="008E56C7">
        <w:rPr>
          <w:rFonts w:ascii="Times New Roman" w:hAnsi="Times New Roman" w:cs="Times New Roman"/>
          <w:sz w:val="24"/>
          <w:szCs w:val="24"/>
        </w:rPr>
        <w:t xml:space="preserve">user to provide a date </w:t>
      </w:r>
      <w:r w:rsidRPr="00D0157D">
        <w:rPr>
          <w:rFonts w:ascii="Times New Roman" w:hAnsi="Times New Roman" w:cs="Times New Roman"/>
          <w:sz w:val="24"/>
          <w:szCs w:val="24"/>
        </w:rPr>
        <w:t xml:space="preserve">or </w:t>
      </w:r>
      <w:r w:rsidR="008E56C7">
        <w:rPr>
          <w:rFonts w:ascii="Times New Roman" w:hAnsi="Times New Roman" w:cs="Times New Roman"/>
          <w:sz w:val="24"/>
          <w:szCs w:val="24"/>
        </w:rPr>
        <w:t>teacher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8E56C7">
        <w:rPr>
          <w:rFonts w:ascii="Times New Roman" w:hAnsi="Times New Roman" w:cs="Times New Roman"/>
          <w:sz w:val="24"/>
          <w:szCs w:val="24"/>
        </w:rPr>
        <w:t>for the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8E56C7">
        <w:rPr>
          <w:rFonts w:ascii="Times New Roman" w:hAnsi="Times New Roman" w:cs="Times New Roman"/>
          <w:sz w:val="24"/>
          <w:szCs w:val="24"/>
        </w:rPr>
        <w:t>D</w:t>
      </w:r>
      <w:r w:rsidR="005E2483" w:rsidRPr="00D0157D">
        <w:rPr>
          <w:rFonts w:ascii="Times New Roman" w:hAnsi="Times New Roman" w:cs="Times New Roman"/>
          <w:sz w:val="24"/>
          <w:szCs w:val="24"/>
        </w:rPr>
        <w:t>emerit</w:t>
      </w:r>
      <w:r w:rsidR="008E56C7">
        <w:rPr>
          <w:rFonts w:ascii="Times New Roman" w:hAnsi="Times New Roman" w:cs="Times New Roman"/>
          <w:sz w:val="24"/>
          <w:szCs w:val="24"/>
        </w:rPr>
        <w:t xml:space="preserve"> search</w:t>
      </w:r>
      <w:r w:rsidR="005E2483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BE5A8A6" w14:textId="4E48B924" w:rsidR="008E604C" w:rsidRPr="00D0157D" w:rsidRDefault="008E604C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>Student</w:t>
      </w:r>
      <w:r w:rsidR="008E56C7">
        <w:rPr>
          <w:rFonts w:ascii="Times New Roman" w:hAnsi="Times New Roman" w:cs="Times New Roman"/>
          <w:sz w:val="24"/>
          <w:szCs w:val="24"/>
        </w:rPr>
        <w:t xml:space="preserve"> or 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Parent provides date or </w:t>
      </w:r>
      <w:r w:rsidR="008E56C7">
        <w:rPr>
          <w:rFonts w:ascii="Times New Roman" w:hAnsi="Times New Roman" w:cs="Times New Roman"/>
          <w:sz w:val="24"/>
          <w:szCs w:val="24"/>
        </w:rPr>
        <w:t>teacher for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5D4B6E">
        <w:rPr>
          <w:rFonts w:ascii="Times New Roman" w:hAnsi="Times New Roman" w:cs="Times New Roman"/>
          <w:sz w:val="24"/>
          <w:szCs w:val="24"/>
        </w:rPr>
        <w:t>D</w:t>
      </w:r>
      <w:r w:rsidR="005E2483" w:rsidRPr="00D0157D">
        <w:rPr>
          <w:rFonts w:ascii="Times New Roman" w:hAnsi="Times New Roman" w:cs="Times New Roman"/>
          <w:sz w:val="24"/>
          <w:szCs w:val="24"/>
        </w:rPr>
        <w:t>emerit</w:t>
      </w:r>
      <w:r w:rsidR="005D4B6E">
        <w:rPr>
          <w:rFonts w:ascii="Times New Roman" w:hAnsi="Times New Roman" w:cs="Times New Roman"/>
          <w:sz w:val="24"/>
          <w:szCs w:val="24"/>
        </w:rPr>
        <w:t xml:space="preserve"> search</w:t>
      </w:r>
      <w:r w:rsidR="005E2483" w:rsidRPr="00D0157D">
        <w:rPr>
          <w:rFonts w:ascii="Times New Roman" w:hAnsi="Times New Roman" w:cs="Times New Roman"/>
          <w:sz w:val="24"/>
          <w:szCs w:val="24"/>
        </w:rPr>
        <w:t>.</w:t>
      </w:r>
    </w:p>
    <w:p w14:paraId="0483A29A" w14:textId="5CB51B07" w:rsidR="005E2483" w:rsidRPr="00D0157D" w:rsidRDefault="005E2483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Systems returns by showing demerits for </w:t>
      </w:r>
      <w:r w:rsidR="005D4B6E">
        <w:rPr>
          <w:rFonts w:ascii="Times New Roman" w:hAnsi="Times New Roman" w:cs="Times New Roman"/>
          <w:sz w:val="24"/>
          <w:szCs w:val="24"/>
        </w:rPr>
        <w:t>teacher or date selected.</w:t>
      </w:r>
    </w:p>
    <w:p w14:paraId="4901AD8F" w14:textId="229F4F71" w:rsidR="00251EA9" w:rsidRPr="00D0157D" w:rsidRDefault="008E56C7" w:rsidP="008E604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51EA9" w:rsidRPr="00D0157D">
        <w:rPr>
          <w:rFonts w:ascii="Times New Roman" w:hAnsi="Times New Roman" w:cs="Times New Roman"/>
          <w:sz w:val="24"/>
          <w:szCs w:val="24"/>
        </w:rPr>
        <w:t xml:space="preserve"> provides</w:t>
      </w:r>
      <w:r w:rsidR="00556E59">
        <w:rPr>
          <w:rFonts w:ascii="Times New Roman" w:hAnsi="Times New Roman" w:cs="Times New Roman"/>
          <w:sz w:val="24"/>
          <w:szCs w:val="24"/>
        </w:rPr>
        <w:t xml:space="preserve"> a button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 </w:t>
      </w:r>
      <w:r w:rsidR="00556E59">
        <w:rPr>
          <w:rFonts w:ascii="Times New Roman" w:hAnsi="Times New Roman" w:cs="Times New Roman"/>
          <w:sz w:val="24"/>
          <w:szCs w:val="24"/>
        </w:rPr>
        <w:t xml:space="preserve">to </w:t>
      </w:r>
      <w:r w:rsidR="00251EA9" w:rsidRPr="00D0157D">
        <w:rPr>
          <w:rFonts w:ascii="Times New Roman" w:hAnsi="Times New Roman" w:cs="Times New Roman"/>
          <w:sz w:val="24"/>
          <w:szCs w:val="24"/>
        </w:rPr>
        <w:t>“</w:t>
      </w:r>
      <w:r w:rsidR="00556E59">
        <w:rPr>
          <w:rFonts w:ascii="Times New Roman" w:hAnsi="Times New Roman" w:cs="Times New Roman"/>
          <w:sz w:val="24"/>
          <w:szCs w:val="24"/>
        </w:rPr>
        <w:t>View More Info.”</w:t>
      </w:r>
    </w:p>
    <w:p w14:paraId="306C08F6" w14:textId="0F4D5A07" w:rsidR="00251EA9" w:rsidRPr="00556E59" w:rsidRDefault="00556E59" w:rsidP="005D4B6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6E59">
        <w:rPr>
          <w:rFonts w:ascii="Times New Roman" w:hAnsi="Times New Roman" w:cs="Times New Roman"/>
          <w:sz w:val="24"/>
          <w:szCs w:val="24"/>
        </w:rPr>
        <w:t>On button click, System pr</w:t>
      </w:r>
      <w:r>
        <w:rPr>
          <w:rFonts w:ascii="Times New Roman" w:hAnsi="Times New Roman" w:cs="Times New Roman"/>
          <w:sz w:val="24"/>
          <w:szCs w:val="24"/>
        </w:rPr>
        <w:t xml:space="preserve">ovides additional </w:t>
      </w:r>
      <w:r w:rsidR="005D4B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emerit informa</w:t>
      </w:r>
      <w:r w:rsidRPr="00556E59">
        <w:rPr>
          <w:rFonts w:ascii="Times New Roman" w:hAnsi="Times New Roman" w:cs="Times New Roman"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5D4B6E">
        <w:rPr>
          <w:rFonts w:ascii="Times New Roman" w:hAnsi="Times New Roman" w:cs="Times New Roman"/>
          <w:sz w:val="24"/>
          <w:szCs w:val="24"/>
        </w:rPr>
        <w:t xml:space="preserve"> (Dealt with in Comments Use Case)</w:t>
      </w:r>
    </w:p>
    <w:p w14:paraId="3BA0838F" w14:textId="77777777" w:rsidR="005E2483" w:rsidRPr="00D0157D" w:rsidRDefault="005E2483" w:rsidP="005E248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157D"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17E3D5A6" w14:textId="77777777" w:rsidR="005E2483" w:rsidRPr="00D0157D" w:rsidRDefault="00251EA9" w:rsidP="00075C4D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2</w:t>
      </w:r>
      <w:r w:rsidR="005E2483" w:rsidRPr="00D0157D">
        <w:rPr>
          <w:rFonts w:ascii="Times New Roman" w:hAnsi="Times New Roman" w:cs="Times New Roman"/>
          <w:sz w:val="24"/>
          <w:szCs w:val="24"/>
        </w:rPr>
        <w:t xml:space="preserve">a. if time or class of demerit is unknown systems provides student/parents an option to view all. </w:t>
      </w:r>
    </w:p>
    <w:p w14:paraId="1A880CD6" w14:textId="77777777" w:rsidR="005E2483" w:rsidRPr="00D0157D" w:rsidRDefault="005E2483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</w:t>
      </w:r>
      <w:r w:rsidR="00251EA9" w:rsidRPr="00D0157D">
        <w:rPr>
          <w:rFonts w:ascii="Times New Roman" w:hAnsi="Times New Roman" w:cs="Times New Roman"/>
          <w:sz w:val="24"/>
          <w:szCs w:val="24"/>
        </w:rPr>
        <w:t xml:space="preserve"> 3</w:t>
      </w:r>
      <w:r w:rsidR="00E274C2">
        <w:rPr>
          <w:rFonts w:ascii="Times New Roman" w:hAnsi="Times New Roman" w:cs="Times New Roman"/>
          <w:sz w:val="24"/>
          <w:szCs w:val="24"/>
        </w:rPr>
        <w:t>a</w:t>
      </w:r>
      <w:r w:rsidRPr="00D0157D">
        <w:rPr>
          <w:rFonts w:ascii="Times New Roman" w:hAnsi="Times New Roman" w:cs="Times New Roman"/>
          <w:sz w:val="24"/>
          <w:szCs w:val="24"/>
        </w:rPr>
        <w:t xml:space="preserve">. parent/student selects view all </w:t>
      </w:r>
    </w:p>
    <w:p w14:paraId="706124D0" w14:textId="74A1F0C8" w:rsidR="005E2483" w:rsidRDefault="00251EA9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157D">
        <w:rPr>
          <w:rFonts w:ascii="Times New Roman" w:hAnsi="Times New Roman" w:cs="Times New Roman"/>
          <w:sz w:val="24"/>
          <w:szCs w:val="24"/>
        </w:rPr>
        <w:t xml:space="preserve">      3</w:t>
      </w:r>
      <w:r w:rsidR="00EA5282">
        <w:rPr>
          <w:rFonts w:ascii="Times New Roman" w:hAnsi="Times New Roman" w:cs="Times New Roman"/>
          <w:sz w:val="24"/>
          <w:szCs w:val="24"/>
        </w:rPr>
        <w:t>b</w:t>
      </w:r>
      <w:r w:rsidR="005E2483" w:rsidRPr="00D0157D">
        <w:rPr>
          <w:rFonts w:ascii="Times New Roman" w:hAnsi="Times New Roman" w:cs="Times New Roman"/>
          <w:sz w:val="24"/>
          <w:szCs w:val="24"/>
        </w:rPr>
        <w:t>. System returns all demerits given to student.</w:t>
      </w:r>
    </w:p>
    <w:p w14:paraId="53017FA4" w14:textId="77777777" w:rsidR="0081084E" w:rsidRPr="00D0157D" w:rsidRDefault="0081084E" w:rsidP="005E24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E2CCF" w14:textId="77777777" w:rsidR="00CD0332" w:rsidRPr="00D0157D" w:rsidRDefault="00D0157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Comment</w:t>
      </w:r>
    </w:p>
    <w:p w14:paraId="5599D4BE" w14:textId="77777777" w:rsidR="00D0157D" w:rsidRPr="00D0157D" w:rsidRDefault="00D0157D" w:rsidP="00CD033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Actors:  Parent, Student, Teacher</w:t>
      </w:r>
    </w:p>
    <w:p w14:paraId="09836B2C" w14:textId="77777777" w:rsidR="00CD0332" w:rsidRDefault="00D0157D">
      <w:pPr>
        <w:rPr>
          <w:rFonts w:ascii="Times New Roman" w:hAnsi="Times New Roman" w:cs="Times New Roman"/>
          <w:b/>
          <w:sz w:val="24"/>
          <w:szCs w:val="24"/>
        </w:rPr>
      </w:pPr>
      <w:r w:rsidRPr="00D0157D">
        <w:rPr>
          <w:rFonts w:ascii="Times New Roman" w:hAnsi="Times New Roman" w:cs="Times New Roman"/>
          <w:b/>
          <w:sz w:val="24"/>
          <w:szCs w:val="24"/>
        </w:rPr>
        <w:t>Priority</w:t>
      </w:r>
      <w:r>
        <w:rPr>
          <w:rFonts w:ascii="Times New Roman" w:hAnsi="Times New Roman" w:cs="Times New Roman"/>
          <w:b/>
          <w:sz w:val="24"/>
          <w:szCs w:val="24"/>
        </w:rPr>
        <w:t>:  Medium</w:t>
      </w:r>
    </w:p>
    <w:p w14:paraId="11B32AEA" w14:textId="77777777" w:rsidR="00D0157D" w:rsidRDefault="00D01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218201C4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starts the case by viewing a specific demerit associated with the student.</w:t>
      </w:r>
    </w:p>
    <w:p w14:paraId="138A7CDF" w14:textId="3C64B692" w:rsidR="00D0157D" w:rsidRPr="000E1303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1303">
        <w:rPr>
          <w:rFonts w:ascii="Times New Roman" w:hAnsi="Times New Roman" w:cs="Times New Roman"/>
          <w:sz w:val="24"/>
          <w:szCs w:val="24"/>
        </w:rPr>
        <w:t xml:space="preserve">System lists the associated </w:t>
      </w:r>
      <w:r w:rsidR="000E1303">
        <w:rPr>
          <w:rFonts w:ascii="Times New Roman" w:hAnsi="Times New Roman" w:cs="Times New Roman"/>
          <w:sz w:val="24"/>
          <w:szCs w:val="24"/>
        </w:rPr>
        <w:t>details regarding the demerit &amp;</w:t>
      </w:r>
      <w:r w:rsidR="000E1303" w:rsidRPr="000E1303">
        <w:rPr>
          <w:rFonts w:ascii="Times New Roman" w:hAnsi="Times New Roman" w:cs="Times New Roman"/>
          <w:sz w:val="24"/>
          <w:szCs w:val="24"/>
        </w:rPr>
        <w:t xml:space="preserve"> provides user </w:t>
      </w:r>
      <w:r w:rsidR="000E1303">
        <w:rPr>
          <w:rFonts w:ascii="Times New Roman" w:hAnsi="Times New Roman" w:cs="Times New Roman"/>
          <w:sz w:val="24"/>
          <w:szCs w:val="24"/>
        </w:rPr>
        <w:t>with a text box for commenting.</w:t>
      </w:r>
    </w:p>
    <w:p w14:paraId="42E5211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selects the text box to begin a Comment Thread.</w:t>
      </w:r>
    </w:p>
    <w:p w14:paraId="6B347F3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types the comment in the text box and clicks the “Submit” button to submit the comment to the system.</w:t>
      </w:r>
    </w:p>
    <w:p w14:paraId="58027DAF" w14:textId="77777777" w:rsidR="00D0157D" w:rsidRDefault="00D0157D" w:rsidP="00D015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new comment to the Comment Thread.</w:t>
      </w:r>
    </w:p>
    <w:p w14:paraId="729C8EB1" w14:textId="77777777" w:rsidR="00D0157D" w:rsidRDefault="00D0157D" w:rsidP="00D01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Alternate Flow of Events:</w:t>
      </w:r>
    </w:p>
    <w:p w14:paraId="7B1B209F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selects existing Comment Thread and clicks ‘Reply.’</w:t>
      </w:r>
    </w:p>
    <w:p w14:paraId="5ABF6B92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provides blank text box for comment.</w:t>
      </w:r>
    </w:p>
    <w:p w14:paraId="7C8EAAF5" w14:textId="77777777" w:rsidR="00D0157D" w:rsidRDefault="00D0157D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text box</w:t>
      </w:r>
      <w:r w:rsidR="00044D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types the response to be directly associated with the existing Comment Thread</w:t>
      </w:r>
      <w:r w:rsidR="00044D97">
        <w:rPr>
          <w:rFonts w:ascii="Times New Roman" w:hAnsi="Times New Roman" w:cs="Times New Roman"/>
          <w:sz w:val="24"/>
          <w:szCs w:val="24"/>
        </w:rPr>
        <w:t>, and clicks the “Submit” button to enter the comment into the system.</w:t>
      </w:r>
    </w:p>
    <w:p w14:paraId="084180ED" w14:textId="77777777" w:rsidR="00044D97" w:rsidRDefault="00044D97" w:rsidP="00D01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adds comment to existing Comment Thread.</w:t>
      </w:r>
    </w:p>
    <w:p w14:paraId="53FBCAC1" w14:textId="77777777" w:rsidR="00044D97" w:rsidRDefault="00044D97" w:rsidP="00044D97">
      <w:pPr>
        <w:rPr>
          <w:rFonts w:ascii="Times New Roman" w:hAnsi="Times New Roman" w:cs="Times New Roman"/>
          <w:sz w:val="24"/>
          <w:szCs w:val="24"/>
        </w:rPr>
      </w:pPr>
    </w:p>
    <w:p w14:paraId="7D9E32F7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 a Detention</w:t>
      </w:r>
    </w:p>
    <w:p w14:paraId="39161A4D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Actors:  Student, Teacher</w:t>
      </w:r>
    </w:p>
    <w:p w14:paraId="1FFBDD75" w14:textId="77777777" w:rsidR="00044D97" w:rsidRDefault="00044D97" w:rsidP="00044D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Priority:  Medium</w:t>
      </w:r>
    </w:p>
    <w:p w14:paraId="1C6B910C" w14:textId="77777777" w:rsidR="00044D97" w:rsidRDefault="00044D97" w:rsidP="0004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Normal Flow of Events:</w:t>
      </w:r>
    </w:p>
    <w:p w14:paraId="65A82E08" w14:textId="77777777" w:rsidR="007554AA" w:rsidRDefault="007554AA" w:rsidP="002037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logs in.</w:t>
      </w:r>
    </w:p>
    <w:p w14:paraId="7FFADD57" w14:textId="77777777" w:rsidR="00044D97" w:rsidRDefault="007554AA" w:rsidP="002037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notifies Student of impending Detention.</w:t>
      </w:r>
    </w:p>
    <w:p w14:paraId="66A44F19" w14:textId="04F0618E" w:rsidR="007554AA" w:rsidRPr="009E7F6A" w:rsidRDefault="007554AA" w:rsidP="007554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notified of student’s serving of Detention for Demerit.</w:t>
      </w:r>
    </w:p>
    <w:p w14:paraId="487B592F" w14:textId="77777777" w:rsidR="007554AA" w:rsidRDefault="007554AA" w:rsidP="007554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Alternate Flow:</w:t>
      </w:r>
    </w:p>
    <w:p w14:paraId="3F193784" w14:textId="1C4ED04E" w:rsidR="007554AA" w:rsidRPr="007554AA" w:rsidRDefault="00763665" w:rsidP="00755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3b.</w:t>
      </w:r>
      <w:r>
        <w:rPr>
          <w:rFonts w:ascii="Times New Roman" w:hAnsi="Times New Roman" w:cs="Times New Roman"/>
          <w:sz w:val="24"/>
          <w:szCs w:val="24"/>
        </w:rPr>
        <w:tab/>
        <w:t>Teacher</w:t>
      </w:r>
      <w:r w:rsidR="007554AA">
        <w:rPr>
          <w:rFonts w:ascii="Times New Roman" w:hAnsi="Times New Roman" w:cs="Times New Roman"/>
          <w:sz w:val="24"/>
          <w:szCs w:val="24"/>
        </w:rPr>
        <w:t xml:space="preserve"> notified of student’s </w:t>
      </w:r>
      <w:r w:rsidR="007554AA">
        <w:rPr>
          <w:rFonts w:ascii="Times New Roman" w:hAnsi="Times New Roman" w:cs="Times New Roman"/>
          <w:sz w:val="24"/>
          <w:szCs w:val="24"/>
          <w:u w:val="single"/>
        </w:rPr>
        <w:t>failure</w:t>
      </w:r>
      <w:r w:rsidR="007554AA">
        <w:rPr>
          <w:rFonts w:ascii="Times New Roman" w:hAnsi="Times New Roman" w:cs="Times New Roman"/>
          <w:sz w:val="24"/>
          <w:szCs w:val="24"/>
        </w:rPr>
        <w:t xml:space="preserve"> to serve Detention.</w:t>
      </w:r>
    </w:p>
    <w:sectPr w:rsidR="007554AA" w:rsidRPr="007554AA" w:rsidSect="00580E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6265AA" w14:textId="77777777" w:rsidR="0014504B" w:rsidRDefault="0014504B" w:rsidP="00AB1E72">
      <w:pPr>
        <w:spacing w:after="0" w:line="240" w:lineRule="auto"/>
      </w:pPr>
      <w:r>
        <w:separator/>
      </w:r>
    </w:p>
  </w:endnote>
  <w:endnote w:type="continuationSeparator" w:id="0">
    <w:p w14:paraId="468A9AE2" w14:textId="77777777" w:rsidR="0014504B" w:rsidRDefault="0014504B" w:rsidP="00AB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DD265" w14:textId="77777777" w:rsidR="00AB1E72" w:rsidRDefault="00AB1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7C671" w14:textId="18F9AEC5" w:rsidR="00AB1E72" w:rsidRDefault="00AB1E72" w:rsidP="00AB1E72">
    <w:pPr>
      <w:pStyle w:val="Footer"/>
      <w:jc w:val="right"/>
    </w:pPr>
    <w:r>
      <w:fldChar w:fldCharType="begin"/>
    </w:r>
    <w:r>
      <w:instrText xml:space="preserve"> DATE \@ "M/d/yyyy h:mm am/pm" </w:instrText>
    </w:r>
    <w:r>
      <w:fldChar w:fldCharType="separate"/>
    </w:r>
    <w:r>
      <w:rPr>
        <w:noProof/>
      </w:rPr>
      <w:t>12/26/2009 5:49 PM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BF7A3" w14:textId="77777777" w:rsidR="00AB1E72" w:rsidRDefault="00AB1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B5D42" w14:textId="77777777" w:rsidR="0014504B" w:rsidRDefault="0014504B" w:rsidP="00AB1E72">
      <w:pPr>
        <w:spacing w:after="0" w:line="240" w:lineRule="auto"/>
      </w:pPr>
      <w:r>
        <w:separator/>
      </w:r>
    </w:p>
  </w:footnote>
  <w:footnote w:type="continuationSeparator" w:id="0">
    <w:p w14:paraId="42BEBBD1" w14:textId="77777777" w:rsidR="0014504B" w:rsidRDefault="0014504B" w:rsidP="00AB1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6021C" w14:textId="77777777" w:rsidR="00AB1E72" w:rsidRDefault="00AB1E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CF399" w14:textId="77777777" w:rsidR="00AB1E72" w:rsidRDefault="00AB1E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A6606" w14:textId="77777777" w:rsidR="00AB1E72" w:rsidRDefault="00AB1E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3569F"/>
    <w:multiLevelType w:val="hybridMultilevel"/>
    <w:tmpl w:val="D8BE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E7E"/>
    <w:multiLevelType w:val="hybridMultilevel"/>
    <w:tmpl w:val="0342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F3F26"/>
    <w:multiLevelType w:val="hybridMultilevel"/>
    <w:tmpl w:val="BB58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63E3E"/>
    <w:multiLevelType w:val="hybridMultilevel"/>
    <w:tmpl w:val="16BA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34131"/>
    <w:multiLevelType w:val="hybridMultilevel"/>
    <w:tmpl w:val="795C4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74A63"/>
    <w:multiLevelType w:val="hybridMultilevel"/>
    <w:tmpl w:val="DCFC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13793"/>
    <w:multiLevelType w:val="hybridMultilevel"/>
    <w:tmpl w:val="8F901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002C5"/>
    <w:multiLevelType w:val="hybridMultilevel"/>
    <w:tmpl w:val="67DE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5368F"/>
    <w:multiLevelType w:val="hybridMultilevel"/>
    <w:tmpl w:val="B4D0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940103"/>
    <w:multiLevelType w:val="hybridMultilevel"/>
    <w:tmpl w:val="CAB6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34188"/>
    <w:multiLevelType w:val="hybridMultilevel"/>
    <w:tmpl w:val="AC1C5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332"/>
    <w:rsid w:val="00025C23"/>
    <w:rsid w:val="00044D97"/>
    <w:rsid w:val="00075C4D"/>
    <w:rsid w:val="000E1303"/>
    <w:rsid w:val="000E57BD"/>
    <w:rsid w:val="000F05B0"/>
    <w:rsid w:val="0014504B"/>
    <w:rsid w:val="0019143A"/>
    <w:rsid w:val="00203766"/>
    <w:rsid w:val="002445F1"/>
    <w:rsid w:val="00251EA9"/>
    <w:rsid w:val="002E5E0E"/>
    <w:rsid w:val="00367A13"/>
    <w:rsid w:val="004C6FD5"/>
    <w:rsid w:val="005101C5"/>
    <w:rsid w:val="00556E59"/>
    <w:rsid w:val="00580EBB"/>
    <w:rsid w:val="005A0BAC"/>
    <w:rsid w:val="005D4B6E"/>
    <w:rsid w:val="005E098B"/>
    <w:rsid w:val="005E2483"/>
    <w:rsid w:val="00601475"/>
    <w:rsid w:val="006655DF"/>
    <w:rsid w:val="006B0BC2"/>
    <w:rsid w:val="007277F1"/>
    <w:rsid w:val="007401E9"/>
    <w:rsid w:val="00744AEC"/>
    <w:rsid w:val="007554AA"/>
    <w:rsid w:val="00763665"/>
    <w:rsid w:val="0081084E"/>
    <w:rsid w:val="00811EAD"/>
    <w:rsid w:val="008E56C7"/>
    <w:rsid w:val="008E604C"/>
    <w:rsid w:val="00977E62"/>
    <w:rsid w:val="009E7F6A"/>
    <w:rsid w:val="00A209C9"/>
    <w:rsid w:val="00AB1AF0"/>
    <w:rsid w:val="00AB1E72"/>
    <w:rsid w:val="00B94DB7"/>
    <w:rsid w:val="00BD2D02"/>
    <w:rsid w:val="00CD0332"/>
    <w:rsid w:val="00CF4C98"/>
    <w:rsid w:val="00D0157D"/>
    <w:rsid w:val="00D24F08"/>
    <w:rsid w:val="00E274C2"/>
    <w:rsid w:val="00E56B26"/>
    <w:rsid w:val="00EA5282"/>
    <w:rsid w:val="00F82ABC"/>
    <w:rsid w:val="00F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8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E72"/>
  </w:style>
  <w:style w:type="paragraph" w:styleId="Footer">
    <w:name w:val="footer"/>
    <w:basedOn w:val="Normal"/>
    <w:link w:val="FooterChar"/>
    <w:uiPriority w:val="99"/>
    <w:unhideWhenUsed/>
    <w:rsid w:val="00AB1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E72"/>
  </w:style>
  <w:style w:type="paragraph" w:styleId="BalloonText">
    <w:name w:val="Balloon Text"/>
    <w:basedOn w:val="Normal"/>
    <w:link w:val="BalloonTextChar"/>
    <w:uiPriority w:val="99"/>
    <w:semiHidden/>
    <w:unhideWhenUsed/>
    <w:rsid w:val="00AB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36</cp:revision>
  <dcterms:created xsi:type="dcterms:W3CDTF">2009-09-15T12:31:00Z</dcterms:created>
  <dcterms:modified xsi:type="dcterms:W3CDTF">2009-12-26T22:49:00Z</dcterms:modified>
</cp:coreProperties>
</file>