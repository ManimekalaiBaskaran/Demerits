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EBB" w:rsidRPr="00D0157D" w:rsidRDefault="000E57B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Demerits Use Case Details</w:t>
      </w:r>
    </w:p>
    <w:p w:rsidR="00CD0332"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Validate user</w:t>
      </w:r>
    </w:p>
    <w:p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Students, Administrator, Teachers</w:t>
      </w:r>
      <w:r w:rsidR="005E098B" w:rsidRPr="00D0157D">
        <w:rPr>
          <w:rFonts w:ascii="Times New Roman" w:hAnsi="Times New Roman" w:cs="Times New Roman"/>
          <w:b/>
          <w:sz w:val="24"/>
          <w:szCs w:val="24"/>
        </w:rPr>
        <w:t>, IT Administrator</w:t>
      </w:r>
      <w:r w:rsidR="008E604C" w:rsidRPr="00D0157D">
        <w:rPr>
          <w:rFonts w:ascii="Times New Roman" w:hAnsi="Times New Roman" w:cs="Times New Roman"/>
          <w:b/>
          <w:sz w:val="24"/>
          <w:szCs w:val="24"/>
        </w:rPr>
        <w:t>, Parent</w:t>
      </w:r>
    </w:p>
    <w:p w:rsidR="00CD0332" w:rsidRPr="00D0157D" w:rsidRDefault="00CD0332"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CD0332" w:rsidRPr="00D0157D" w:rsidRDefault="00CD0332"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 xml:space="preserve">Normal flow of events: </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starts the case by navigating to the log a demerit page</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user for his/her username and password</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User enters username and password</w:t>
      </w:r>
      <w:r w:rsidR="005E098B" w:rsidRPr="00D0157D">
        <w:rPr>
          <w:rFonts w:ascii="Times New Roman" w:hAnsi="Times New Roman" w:cs="Times New Roman"/>
          <w:sz w:val="24"/>
          <w:szCs w:val="24"/>
        </w:rPr>
        <w:t>.</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Systems validate the entered username and password against the list of registered users.</w:t>
      </w:r>
    </w:p>
    <w:p w:rsidR="00CD0332" w:rsidRPr="00D0157D" w:rsidRDefault="00CD0332" w:rsidP="005E098B">
      <w:pPr>
        <w:pStyle w:val="ListParagraph"/>
        <w:numPr>
          <w:ilvl w:val="0"/>
          <w:numId w:val="4"/>
        </w:numPr>
        <w:spacing w:line="240" w:lineRule="auto"/>
        <w:rPr>
          <w:rFonts w:ascii="Times New Roman" w:hAnsi="Times New Roman" w:cs="Times New Roman"/>
          <w:sz w:val="24"/>
          <w:szCs w:val="24"/>
        </w:rPr>
      </w:pPr>
      <w:r w:rsidRPr="00D0157D">
        <w:rPr>
          <w:rFonts w:ascii="Times New Roman" w:hAnsi="Times New Roman" w:cs="Times New Roman"/>
          <w:sz w:val="24"/>
          <w:szCs w:val="24"/>
        </w:rPr>
        <w:t>If the user is validated the user is taken to his/her appropriate role (Student, Teacher, Administ</w:t>
      </w:r>
      <w:r w:rsidR="005E098B" w:rsidRPr="00D0157D">
        <w:rPr>
          <w:rFonts w:ascii="Times New Roman" w:hAnsi="Times New Roman" w:cs="Times New Roman"/>
          <w:sz w:val="24"/>
          <w:szCs w:val="24"/>
        </w:rPr>
        <w:t>rator, IT Administrator).</w:t>
      </w:r>
    </w:p>
    <w:p w:rsidR="005E098B" w:rsidRPr="00D0157D" w:rsidRDefault="005E098B" w:rsidP="00CD0332">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4a. if the user doesn’t provide both username and password the system provides a message stating to provide both required fields. </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5a. if user is not validated, the system provides a message stating error in username or password. System will prompt the user to re-enter username and password.</w:t>
      </w:r>
    </w:p>
    <w:p w:rsidR="005E098B" w:rsidRPr="00D0157D" w:rsidRDefault="005E098B"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5b. If validation fails 3 times the system provides a message stating that user needs to contact IT Administrator to re-set his/her password. </w:t>
      </w:r>
    </w:p>
    <w:p w:rsidR="005E098B" w:rsidRPr="00D0157D" w:rsidRDefault="005E098B" w:rsidP="00CD0332">
      <w:pPr>
        <w:spacing w:line="240" w:lineRule="auto"/>
        <w:rPr>
          <w:rFonts w:ascii="Times New Roman" w:hAnsi="Times New Roman" w:cs="Times New Roman"/>
          <w:sz w:val="24"/>
          <w:szCs w:val="24"/>
        </w:rPr>
      </w:pP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Log a Demerit</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Teachers</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5E098B" w:rsidRPr="00D0157D" w:rsidRDefault="005E098B"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Normal flow of events:</w:t>
      </w:r>
    </w:p>
    <w:p w:rsidR="005E098B" w:rsidRPr="00D0157D" w:rsidRDefault="005E098B"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A teacher starts the use case by selecting “Log a Demerit.”</w:t>
      </w:r>
    </w:p>
    <w:p w:rsidR="005E098B"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teacher to provide Student Name and Class.</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provides a Student Name and Class</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teacher with a drop down menu to select demerit from, and</w:t>
      </w:r>
      <w:r w:rsidR="005E2483" w:rsidRPr="00D0157D">
        <w:rPr>
          <w:rFonts w:ascii="Times New Roman" w:hAnsi="Times New Roman" w:cs="Times New Roman"/>
          <w:sz w:val="24"/>
          <w:szCs w:val="24"/>
        </w:rPr>
        <w:t xml:space="preserve"> a calendar to log </w:t>
      </w:r>
      <w:r w:rsidRPr="00D0157D">
        <w:rPr>
          <w:rFonts w:ascii="Times New Roman" w:hAnsi="Times New Roman" w:cs="Times New Roman"/>
          <w:sz w:val="24"/>
          <w:szCs w:val="24"/>
        </w:rPr>
        <w:t>the time of given demerit.</w:t>
      </w:r>
    </w:p>
    <w:p w:rsidR="008E604C" w:rsidRPr="00D0157D" w:rsidRDefault="008E604C" w:rsidP="005E098B">
      <w:pPr>
        <w:pStyle w:val="ListParagraph"/>
        <w:numPr>
          <w:ilvl w:val="0"/>
          <w:numId w:val="2"/>
        </w:numPr>
        <w:spacing w:line="240" w:lineRule="auto"/>
        <w:rPr>
          <w:rFonts w:ascii="Times New Roman" w:hAnsi="Times New Roman" w:cs="Times New Roman"/>
          <w:sz w:val="24"/>
          <w:szCs w:val="24"/>
        </w:rPr>
      </w:pPr>
      <w:r w:rsidRPr="00D0157D">
        <w:rPr>
          <w:rFonts w:ascii="Times New Roman" w:hAnsi="Times New Roman" w:cs="Times New Roman"/>
          <w:sz w:val="24"/>
          <w:szCs w:val="24"/>
        </w:rPr>
        <w:t>Teacher selects demerit</w:t>
      </w:r>
      <w:r w:rsidR="005E2483" w:rsidRPr="00D0157D">
        <w:rPr>
          <w:rFonts w:ascii="Times New Roman" w:hAnsi="Times New Roman" w:cs="Times New Roman"/>
          <w:sz w:val="24"/>
          <w:szCs w:val="24"/>
        </w:rPr>
        <w:t xml:space="preserve"> from drop down menu and selects the date from given calendar.   </w:t>
      </w:r>
    </w:p>
    <w:p w:rsidR="008E604C" w:rsidRPr="00D0157D" w:rsidRDefault="008E604C" w:rsidP="008E604C">
      <w:pPr>
        <w:spacing w:line="240" w:lineRule="auto"/>
        <w:ind w:left="360"/>
        <w:rPr>
          <w:rFonts w:ascii="Times New Roman" w:hAnsi="Times New Roman" w:cs="Times New Roman"/>
          <w:sz w:val="24"/>
          <w:szCs w:val="24"/>
        </w:rPr>
      </w:pP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u w:val="single"/>
        </w:rPr>
        <w:t>Alternate Flow of Events:</w:t>
      </w:r>
    </w:p>
    <w:p w:rsidR="008E604C"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4</w:t>
      </w:r>
      <w:r w:rsidR="008E604C" w:rsidRPr="00D0157D">
        <w:rPr>
          <w:rFonts w:ascii="Times New Roman" w:hAnsi="Times New Roman" w:cs="Times New Roman"/>
          <w:sz w:val="24"/>
          <w:szCs w:val="24"/>
        </w:rPr>
        <w:t>a. if no demerits meet teacher request. Teacher selects other and provides name of demerit in the provided space.</w:t>
      </w:r>
    </w:p>
    <w:p w:rsidR="005E2483" w:rsidRPr="00D0157D" w:rsidRDefault="005E2483" w:rsidP="008E604C">
      <w:pPr>
        <w:spacing w:line="240" w:lineRule="auto"/>
        <w:rPr>
          <w:rFonts w:ascii="Times New Roman" w:hAnsi="Times New Roman" w:cs="Times New Roman"/>
          <w:sz w:val="24"/>
          <w:szCs w:val="24"/>
        </w:rPr>
      </w:pPr>
      <w:r w:rsidRPr="00D0157D">
        <w:rPr>
          <w:rFonts w:ascii="Times New Roman" w:hAnsi="Times New Roman" w:cs="Times New Roman"/>
          <w:sz w:val="24"/>
          <w:szCs w:val="24"/>
        </w:rPr>
        <w:lastRenderedPageBreak/>
        <w:t xml:space="preserve">       5a. if time of demerit or type of demerit is not selected an error pops up stating to please fill in all required fields before moving on.  </w:t>
      </w:r>
    </w:p>
    <w:p w:rsidR="008E604C" w:rsidRPr="00D0157D" w:rsidRDefault="008E604C" w:rsidP="008E604C">
      <w:pPr>
        <w:spacing w:line="240" w:lineRule="auto"/>
        <w:rPr>
          <w:rFonts w:ascii="Times New Roman" w:hAnsi="Times New Roman" w:cs="Times New Roman"/>
          <w:sz w:val="24"/>
          <w:szCs w:val="24"/>
        </w:rPr>
      </w:pPr>
    </w:p>
    <w:p w:rsidR="008E604C" w:rsidRPr="00D0157D" w:rsidRDefault="00CF4C98"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Search</w:t>
      </w:r>
      <w:r w:rsidR="008E604C" w:rsidRPr="00D0157D">
        <w:rPr>
          <w:rFonts w:ascii="Times New Roman" w:hAnsi="Times New Roman" w:cs="Times New Roman"/>
          <w:b/>
          <w:sz w:val="24"/>
          <w:szCs w:val="24"/>
        </w:rPr>
        <w:t xml:space="preserve"> a Demerit</w:t>
      </w: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Student, Parent</w:t>
      </w:r>
    </w:p>
    <w:p w:rsidR="008E604C" w:rsidRPr="00D0157D" w:rsidRDefault="008E604C" w:rsidP="008E604C">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Priority: High</w:t>
      </w:r>
    </w:p>
    <w:p w:rsidR="008E604C" w:rsidRPr="00D0157D" w:rsidRDefault="002445F1" w:rsidP="008E604C">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Normal Flow of Events:</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Student/Parent starts the use case by selecting “View a Demerit</w:t>
      </w:r>
      <w:r w:rsidR="005E2483" w:rsidRPr="00D0157D">
        <w:rPr>
          <w:rFonts w:ascii="Times New Roman" w:hAnsi="Times New Roman" w:cs="Times New Roman"/>
          <w:sz w:val="24"/>
          <w:szCs w:val="24"/>
        </w:rPr>
        <w:t>.</w:t>
      </w:r>
      <w:r w:rsidRPr="00D0157D">
        <w:rPr>
          <w:rFonts w:ascii="Times New Roman" w:hAnsi="Times New Roman" w:cs="Times New Roman"/>
          <w:sz w:val="24"/>
          <w:szCs w:val="24"/>
        </w:rPr>
        <w:t>”</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prompts the student to provide a date or class</w:t>
      </w:r>
      <w:r w:rsidR="005E2483" w:rsidRPr="00D0157D">
        <w:rPr>
          <w:rFonts w:ascii="Times New Roman" w:hAnsi="Times New Roman" w:cs="Times New Roman"/>
          <w:sz w:val="24"/>
          <w:szCs w:val="24"/>
        </w:rPr>
        <w:t xml:space="preserve"> of demerit.</w:t>
      </w:r>
    </w:p>
    <w:p w:rsidR="008E604C" w:rsidRPr="00D0157D" w:rsidRDefault="008E604C"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Student</w:t>
      </w:r>
      <w:r w:rsidR="005E2483" w:rsidRPr="00D0157D">
        <w:rPr>
          <w:rFonts w:ascii="Times New Roman" w:hAnsi="Times New Roman" w:cs="Times New Roman"/>
          <w:sz w:val="24"/>
          <w:szCs w:val="24"/>
        </w:rPr>
        <w:t>/Parent provides date or class of given demerit.</w:t>
      </w:r>
    </w:p>
    <w:p w:rsidR="005E2483" w:rsidRPr="00D0157D" w:rsidRDefault="005E2483" w:rsidP="008E604C">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Systems returns by showing demerits for class or date selected. </w:t>
      </w:r>
    </w:p>
    <w:p w:rsidR="00251EA9" w:rsidRPr="00D0157D" w:rsidRDefault="00251EA9" w:rsidP="008E604C">
      <w:pPr>
        <w:pStyle w:val="ListParagraph"/>
        <w:numPr>
          <w:ilvl w:val="0"/>
          <w:numId w:val="6"/>
        </w:numPr>
        <w:spacing w:line="240" w:lineRule="auto"/>
        <w:rPr>
          <w:rFonts w:ascii="Times New Roman" w:hAnsi="Times New Roman" w:cs="Times New Roman"/>
          <w:sz w:val="24"/>
          <w:szCs w:val="24"/>
        </w:rPr>
      </w:pPr>
      <w:proofErr w:type="gramStart"/>
      <w:r w:rsidRPr="00D0157D">
        <w:rPr>
          <w:rFonts w:ascii="Times New Roman" w:hAnsi="Times New Roman" w:cs="Times New Roman"/>
          <w:sz w:val="24"/>
          <w:szCs w:val="24"/>
        </w:rPr>
        <w:t>Systems provides</w:t>
      </w:r>
      <w:proofErr w:type="gramEnd"/>
      <w:r w:rsidR="005E2483" w:rsidRPr="00D0157D">
        <w:rPr>
          <w:rFonts w:ascii="Times New Roman" w:hAnsi="Times New Roman" w:cs="Times New Roman"/>
          <w:sz w:val="24"/>
          <w:szCs w:val="24"/>
        </w:rPr>
        <w:t xml:space="preserve"> a bottom </w:t>
      </w:r>
      <w:r w:rsidRPr="00D0157D">
        <w:rPr>
          <w:rFonts w:ascii="Times New Roman" w:hAnsi="Times New Roman" w:cs="Times New Roman"/>
          <w:sz w:val="24"/>
          <w:szCs w:val="24"/>
        </w:rPr>
        <w:t>“view demerit.” to</w:t>
      </w:r>
      <w:r w:rsidR="005E2483" w:rsidRPr="00D0157D">
        <w:rPr>
          <w:rFonts w:ascii="Times New Roman" w:hAnsi="Times New Roman" w:cs="Times New Roman"/>
          <w:sz w:val="24"/>
          <w:szCs w:val="24"/>
        </w:rPr>
        <w:t xml:space="preserve"> see </w:t>
      </w:r>
      <w:r w:rsidRPr="00D0157D">
        <w:rPr>
          <w:rFonts w:ascii="Times New Roman" w:hAnsi="Times New Roman" w:cs="Times New Roman"/>
          <w:sz w:val="24"/>
          <w:szCs w:val="24"/>
        </w:rPr>
        <w:t>Students/Parent clicks the bottom.</w:t>
      </w:r>
    </w:p>
    <w:p w:rsidR="00251EA9" w:rsidRPr="00D0157D" w:rsidRDefault="00251EA9" w:rsidP="00251EA9">
      <w:pPr>
        <w:pStyle w:val="ListParagraph"/>
        <w:numPr>
          <w:ilvl w:val="0"/>
          <w:numId w:val="6"/>
        </w:numPr>
        <w:spacing w:line="240" w:lineRule="auto"/>
        <w:rPr>
          <w:rFonts w:ascii="Times New Roman" w:hAnsi="Times New Roman" w:cs="Times New Roman"/>
          <w:sz w:val="24"/>
          <w:szCs w:val="24"/>
        </w:rPr>
      </w:pPr>
      <w:r w:rsidRPr="00D0157D">
        <w:rPr>
          <w:rFonts w:ascii="Times New Roman" w:hAnsi="Times New Roman" w:cs="Times New Roman"/>
          <w:sz w:val="24"/>
          <w:szCs w:val="24"/>
        </w:rPr>
        <w:t>System provides the demerit, if demerit has been served, what date it was given, what teacher gave the demerit, the type of demerit, and when it needs to be served by.</w:t>
      </w:r>
    </w:p>
    <w:p w:rsidR="00251EA9" w:rsidRPr="00D0157D" w:rsidRDefault="00251EA9" w:rsidP="00251EA9">
      <w:pPr>
        <w:spacing w:line="240" w:lineRule="auto"/>
        <w:ind w:left="360"/>
        <w:rPr>
          <w:rFonts w:ascii="Times New Roman" w:hAnsi="Times New Roman" w:cs="Times New Roman"/>
          <w:sz w:val="24"/>
          <w:szCs w:val="24"/>
        </w:rPr>
      </w:pPr>
    </w:p>
    <w:p w:rsidR="005E2483" w:rsidRPr="00D0157D" w:rsidRDefault="005E2483" w:rsidP="005E2483">
      <w:pPr>
        <w:spacing w:line="240" w:lineRule="auto"/>
        <w:rPr>
          <w:rFonts w:ascii="Times New Roman" w:hAnsi="Times New Roman" w:cs="Times New Roman"/>
          <w:b/>
          <w:sz w:val="24"/>
          <w:szCs w:val="24"/>
          <w:u w:val="single"/>
        </w:rPr>
      </w:pPr>
      <w:r w:rsidRPr="00D0157D">
        <w:rPr>
          <w:rFonts w:ascii="Times New Roman" w:hAnsi="Times New Roman" w:cs="Times New Roman"/>
          <w:b/>
          <w:sz w:val="24"/>
          <w:szCs w:val="24"/>
          <w:u w:val="single"/>
        </w:rPr>
        <w:t>Alternate Flow of Events:</w:t>
      </w:r>
    </w:p>
    <w:p w:rsidR="005E2483" w:rsidRPr="00D0157D" w:rsidRDefault="00251EA9" w:rsidP="00075C4D">
      <w:pPr>
        <w:spacing w:line="240" w:lineRule="auto"/>
        <w:ind w:left="720" w:hanging="720"/>
        <w:rPr>
          <w:rFonts w:ascii="Times New Roman" w:hAnsi="Times New Roman" w:cs="Times New Roman"/>
          <w:sz w:val="24"/>
          <w:szCs w:val="24"/>
        </w:rPr>
      </w:pPr>
      <w:r w:rsidRPr="00D0157D">
        <w:rPr>
          <w:rFonts w:ascii="Times New Roman" w:hAnsi="Times New Roman" w:cs="Times New Roman"/>
          <w:sz w:val="24"/>
          <w:szCs w:val="24"/>
        </w:rPr>
        <w:t xml:space="preserve">      2</w:t>
      </w:r>
      <w:r w:rsidR="005E2483" w:rsidRPr="00D0157D">
        <w:rPr>
          <w:rFonts w:ascii="Times New Roman" w:hAnsi="Times New Roman" w:cs="Times New Roman"/>
          <w:sz w:val="24"/>
          <w:szCs w:val="24"/>
        </w:rPr>
        <w:t xml:space="preserve">a. if time or class of demerit is unknown systems provides student/parents an option to view all. </w:t>
      </w:r>
    </w:p>
    <w:p w:rsidR="005E2483" w:rsidRPr="00D0157D" w:rsidRDefault="005E2483"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w:t>
      </w:r>
      <w:r w:rsidR="00251EA9" w:rsidRPr="00D0157D">
        <w:rPr>
          <w:rFonts w:ascii="Times New Roman" w:hAnsi="Times New Roman" w:cs="Times New Roman"/>
          <w:sz w:val="24"/>
          <w:szCs w:val="24"/>
        </w:rPr>
        <w:t xml:space="preserve"> 3</w:t>
      </w:r>
      <w:r w:rsidRPr="00D0157D">
        <w:rPr>
          <w:rFonts w:ascii="Times New Roman" w:hAnsi="Times New Roman" w:cs="Times New Roman"/>
          <w:sz w:val="24"/>
          <w:szCs w:val="24"/>
        </w:rPr>
        <w:t xml:space="preserve">b. parent/student selects view all </w:t>
      </w:r>
    </w:p>
    <w:p w:rsidR="005E2483" w:rsidRPr="00D0157D" w:rsidRDefault="00251EA9" w:rsidP="005E2483">
      <w:pPr>
        <w:spacing w:line="240" w:lineRule="auto"/>
        <w:rPr>
          <w:rFonts w:ascii="Times New Roman" w:hAnsi="Times New Roman" w:cs="Times New Roman"/>
          <w:sz w:val="24"/>
          <w:szCs w:val="24"/>
        </w:rPr>
      </w:pPr>
      <w:r w:rsidRPr="00D0157D">
        <w:rPr>
          <w:rFonts w:ascii="Times New Roman" w:hAnsi="Times New Roman" w:cs="Times New Roman"/>
          <w:sz w:val="24"/>
          <w:szCs w:val="24"/>
        </w:rPr>
        <w:t xml:space="preserve">      3</w:t>
      </w:r>
      <w:r w:rsidR="005E2483" w:rsidRPr="00D0157D">
        <w:rPr>
          <w:rFonts w:ascii="Times New Roman" w:hAnsi="Times New Roman" w:cs="Times New Roman"/>
          <w:sz w:val="24"/>
          <w:szCs w:val="24"/>
        </w:rPr>
        <w:t>c. System returns all demerits given to student.</w:t>
      </w:r>
    </w:p>
    <w:p w:rsidR="00CD0332"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Comment</w:t>
      </w:r>
    </w:p>
    <w:p w:rsidR="00D0157D" w:rsidRPr="00D0157D" w:rsidRDefault="00D0157D" w:rsidP="00CD0332">
      <w:pPr>
        <w:spacing w:line="240" w:lineRule="auto"/>
        <w:rPr>
          <w:rFonts w:ascii="Times New Roman" w:hAnsi="Times New Roman" w:cs="Times New Roman"/>
          <w:b/>
          <w:sz w:val="24"/>
          <w:szCs w:val="24"/>
        </w:rPr>
      </w:pPr>
      <w:r w:rsidRPr="00D0157D">
        <w:rPr>
          <w:rFonts w:ascii="Times New Roman" w:hAnsi="Times New Roman" w:cs="Times New Roman"/>
          <w:b/>
          <w:sz w:val="24"/>
          <w:szCs w:val="24"/>
        </w:rPr>
        <w:t>Actors:  Parent, Student, Teacher</w:t>
      </w:r>
    </w:p>
    <w:p w:rsidR="00CD0332" w:rsidRDefault="00D0157D">
      <w:pPr>
        <w:rPr>
          <w:rFonts w:ascii="Times New Roman" w:hAnsi="Times New Roman" w:cs="Times New Roman"/>
          <w:b/>
          <w:sz w:val="24"/>
          <w:szCs w:val="24"/>
        </w:rPr>
      </w:pPr>
      <w:r w:rsidRPr="00D0157D">
        <w:rPr>
          <w:rFonts w:ascii="Times New Roman" w:hAnsi="Times New Roman" w:cs="Times New Roman"/>
          <w:b/>
          <w:sz w:val="24"/>
          <w:szCs w:val="24"/>
        </w:rPr>
        <w:t>Priority</w:t>
      </w:r>
      <w:r>
        <w:rPr>
          <w:rFonts w:ascii="Times New Roman" w:hAnsi="Times New Roman" w:cs="Times New Roman"/>
          <w:b/>
          <w:sz w:val="24"/>
          <w:szCs w:val="24"/>
        </w:rPr>
        <w:t>:  Medium</w:t>
      </w:r>
    </w:p>
    <w:p w:rsidR="00D0157D" w:rsidRDefault="00D0157D">
      <w:pPr>
        <w:rPr>
          <w:rFonts w:ascii="Times New Roman" w:hAnsi="Times New Roman" w:cs="Times New Roman"/>
          <w:sz w:val="24"/>
          <w:szCs w:val="24"/>
        </w:rPr>
      </w:pPr>
      <w:r>
        <w:rPr>
          <w:rFonts w:ascii="Times New Roman" w:hAnsi="Times New Roman" w:cs="Times New Roman"/>
          <w:b/>
          <w:sz w:val="24"/>
          <w:szCs w:val="24"/>
          <w:u w:val="single"/>
        </w:rPr>
        <w:t>Normal Flow of Events:</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 starts the case by viewing a specific demerit associated with the student.</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lists the associated details regarding the demerit.  A text box is provided for the User to make a comment.</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selects the text box to begin a Comment Thread.</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user types the comment in the text box and clicks the “Submit” button to submit the comment to the system.</w:t>
      </w:r>
    </w:p>
    <w:p w:rsidR="00D0157D" w:rsidRDefault="00D0157D" w:rsidP="00D0157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System adds new comment to the Comment Thread.</w:t>
      </w:r>
    </w:p>
    <w:p w:rsidR="00D0157D" w:rsidRDefault="00D0157D" w:rsidP="00D0157D">
      <w:pPr>
        <w:rPr>
          <w:rFonts w:ascii="Times New Roman" w:hAnsi="Times New Roman" w:cs="Times New Roman"/>
          <w:sz w:val="24"/>
          <w:szCs w:val="24"/>
        </w:rPr>
      </w:pPr>
      <w:r>
        <w:rPr>
          <w:rFonts w:ascii="Times New Roman" w:hAnsi="Times New Roman" w:cs="Times New Roman"/>
          <w:b/>
          <w:sz w:val="24"/>
          <w:szCs w:val="24"/>
          <w:u w:val="single"/>
        </w:rPr>
        <w:t>Alternate Flow of Events:</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User selects existing Comment Thread and clicks ‘Reply.’</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provides blank text box for comment.</w:t>
      </w:r>
    </w:p>
    <w:p w:rsidR="00D0157D" w:rsidRDefault="00D0157D"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selects the text box</w:t>
      </w:r>
      <w:r w:rsidR="00044D97">
        <w:rPr>
          <w:rFonts w:ascii="Times New Roman" w:hAnsi="Times New Roman" w:cs="Times New Roman"/>
          <w:sz w:val="24"/>
          <w:szCs w:val="24"/>
        </w:rPr>
        <w:t>,</w:t>
      </w:r>
      <w:r>
        <w:rPr>
          <w:rFonts w:ascii="Times New Roman" w:hAnsi="Times New Roman" w:cs="Times New Roman"/>
          <w:sz w:val="24"/>
          <w:szCs w:val="24"/>
        </w:rPr>
        <w:t xml:space="preserve"> types the response to be directly associated with the existing Comment Thread</w:t>
      </w:r>
      <w:r w:rsidR="00044D97">
        <w:rPr>
          <w:rFonts w:ascii="Times New Roman" w:hAnsi="Times New Roman" w:cs="Times New Roman"/>
          <w:sz w:val="24"/>
          <w:szCs w:val="24"/>
        </w:rPr>
        <w:t>, and clicks the “Submit” button to enter the comment into the system.</w:t>
      </w:r>
    </w:p>
    <w:p w:rsidR="00044D97" w:rsidRDefault="00044D97" w:rsidP="00D0157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adds comment to existing Comment Thread.</w:t>
      </w:r>
    </w:p>
    <w:p w:rsidR="00044D97" w:rsidRDefault="00044D97" w:rsidP="00044D97">
      <w:pPr>
        <w:rPr>
          <w:rFonts w:ascii="Times New Roman" w:hAnsi="Times New Roman" w:cs="Times New Roman"/>
          <w:sz w:val="24"/>
          <w:szCs w:val="24"/>
        </w:rPr>
      </w:pP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Serve a Detention</w:t>
      </w: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Actors:  Student, Teacher</w:t>
      </w:r>
    </w:p>
    <w:p w:rsidR="00044D97" w:rsidRDefault="00044D97" w:rsidP="00044D97">
      <w:pPr>
        <w:rPr>
          <w:rFonts w:ascii="Times New Roman" w:hAnsi="Times New Roman" w:cs="Times New Roman"/>
          <w:b/>
          <w:sz w:val="24"/>
          <w:szCs w:val="24"/>
        </w:rPr>
      </w:pPr>
      <w:r>
        <w:rPr>
          <w:rFonts w:ascii="Times New Roman" w:hAnsi="Times New Roman" w:cs="Times New Roman"/>
          <w:b/>
          <w:sz w:val="24"/>
          <w:szCs w:val="24"/>
        </w:rPr>
        <w:t>Priority:  Medium</w:t>
      </w:r>
    </w:p>
    <w:p w:rsidR="00044D97" w:rsidRDefault="00044D97" w:rsidP="00044D97">
      <w:pPr>
        <w:rPr>
          <w:rFonts w:ascii="Times New Roman" w:hAnsi="Times New Roman" w:cs="Times New Roman"/>
          <w:sz w:val="24"/>
          <w:szCs w:val="24"/>
        </w:rPr>
      </w:pPr>
      <w:r>
        <w:rPr>
          <w:rFonts w:ascii="Times New Roman" w:hAnsi="Times New Roman" w:cs="Times New Roman"/>
          <w:b/>
          <w:sz w:val="24"/>
          <w:szCs w:val="24"/>
          <w:u w:val="single"/>
        </w:rPr>
        <w:t>Normal Flow of Events:</w:t>
      </w:r>
    </w:p>
    <w:p w:rsidR="00044D97" w:rsidRPr="00203766" w:rsidRDefault="00044D97" w:rsidP="00203766">
      <w:pPr>
        <w:pStyle w:val="ListParagraph"/>
        <w:numPr>
          <w:ilvl w:val="0"/>
          <w:numId w:val="10"/>
        </w:numPr>
        <w:rPr>
          <w:rFonts w:ascii="Times New Roman" w:hAnsi="Times New Roman" w:cs="Times New Roman"/>
          <w:sz w:val="24"/>
          <w:szCs w:val="24"/>
        </w:rPr>
      </w:pPr>
    </w:p>
    <w:sectPr w:rsidR="00044D97" w:rsidRPr="00203766" w:rsidSect="00580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3569F"/>
    <w:multiLevelType w:val="hybridMultilevel"/>
    <w:tmpl w:val="D8BE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E1E7E"/>
    <w:multiLevelType w:val="hybridMultilevel"/>
    <w:tmpl w:val="0342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F3F26"/>
    <w:multiLevelType w:val="hybridMultilevel"/>
    <w:tmpl w:val="BB58B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34131"/>
    <w:multiLevelType w:val="hybridMultilevel"/>
    <w:tmpl w:val="795C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974A63"/>
    <w:multiLevelType w:val="hybridMultilevel"/>
    <w:tmpl w:val="DCFC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13793"/>
    <w:multiLevelType w:val="hybridMultilevel"/>
    <w:tmpl w:val="8F90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0002C5"/>
    <w:multiLevelType w:val="hybridMultilevel"/>
    <w:tmpl w:val="67D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45368F"/>
    <w:multiLevelType w:val="hybridMultilevel"/>
    <w:tmpl w:val="B4D0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40103"/>
    <w:multiLevelType w:val="hybridMultilevel"/>
    <w:tmpl w:val="CAB63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34188"/>
    <w:multiLevelType w:val="hybridMultilevel"/>
    <w:tmpl w:val="AC1C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6"/>
  </w:num>
  <w:num w:numId="5">
    <w:abstractNumId w:val="0"/>
  </w:num>
  <w:num w:numId="6">
    <w:abstractNumId w:val="9"/>
  </w:num>
  <w:num w:numId="7">
    <w:abstractNumId w:val="7"/>
  </w:num>
  <w:num w:numId="8">
    <w:abstractNumId w:val="2"/>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332"/>
    <w:rsid w:val="00044D97"/>
    <w:rsid w:val="00075C4D"/>
    <w:rsid w:val="000E57BD"/>
    <w:rsid w:val="000F05B0"/>
    <w:rsid w:val="0019143A"/>
    <w:rsid w:val="00203766"/>
    <w:rsid w:val="002445F1"/>
    <w:rsid w:val="00251EA9"/>
    <w:rsid w:val="004C6FD5"/>
    <w:rsid w:val="005101C5"/>
    <w:rsid w:val="00580EBB"/>
    <w:rsid w:val="005E098B"/>
    <w:rsid w:val="005E2483"/>
    <w:rsid w:val="006B0BC2"/>
    <w:rsid w:val="008E604C"/>
    <w:rsid w:val="00B94DB7"/>
    <w:rsid w:val="00BD2D02"/>
    <w:rsid w:val="00CD0332"/>
    <w:rsid w:val="00CF4C98"/>
    <w:rsid w:val="00D0157D"/>
    <w:rsid w:val="00F833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9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WVU</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Business and Economics</dc:creator>
  <cp:keywords/>
  <dc:description/>
  <cp:lastModifiedBy>Neo M. Melonas</cp:lastModifiedBy>
  <cp:revision>11</cp:revision>
  <dcterms:created xsi:type="dcterms:W3CDTF">2009-09-15T12:31:00Z</dcterms:created>
  <dcterms:modified xsi:type="dcterms:W3CDTF">2009-11-12T21:34:00Z</dcterms:modified>
</cp:coreProperties>
</file>